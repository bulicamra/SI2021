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D3" w:rsidRPr="00F04B8D" w:rsidRDefault="004842D5" w:rsidP="003372D3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GIFTAPP</w:t>
      </w:r>
    </w:p>
    <w:p w:rsidR="003372D3" w:rsidRPr="00F04B8D" w:rsidRDefault="004842D5" w:rsidP="003372D3">
      <w:pPr>
        <w:pStyle w:val="Title"/>
        <w:jc w:val="right"/>
        <w:rPr>
          <w:lang w:val="sr-Latn-BA"/>
        </w:rPr>
      </w:pPr>
      <w:r>
        <w:rPr>
          <w:lang w:val="sr-Latn-BA"/>
        </w:rPr>
        <w:t>Web</w:t>
      </w:r>
      <w:r w:rsidR="00A1651D" w:rsidRPr="00F04B8D">
        <w:rPr>
          <w:lang w:val="sr-Latn-BA"/>
        </w:rPr>
        <w:t xml:space="preserve"> aplikacija za </w:t>
      </w:r>
      <w:r>
        <w:rPr>
          <w:lang w:val="sr-Latn-BA"/>
        </w:rPr>
        <w:t>online gift shop</w:t>
      </w:r>
    </w:p>
    <w:p w:rsidR="00206E1F" w:rsidRPr="00F04B8D" w:rsidRDefault="00206E1F" w:rsidP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 xml:space="preserve"> </w:t>
      </w:r>
    </w:p>
    <w:p w:rsidR="00206E1F" w:rsidRPr="00F04B8D" w:rsidRDefault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>Vizija sistema</w:t>
      </w:r>
    </w:p>
    <w:p w:rsidR="00206E1F" w:rsidRPr="00F04B8D" w:rsidRDefault="00206E1F">
      <w:pPr>
        <w:pStyle w:val="Title"/>
        <w:jc w:val="right"/>
        <w:rPr>
          <w:lang w:val="sr-Latn-BA"/>
        </w:rPr>
      </w:pPr>
    </w:p>
    <w:p w:rsidR="00206E1F" w:rsidRPr="00F04B8D" w:rsidRDefault="003372D3" w:rsidP="003372D3">
      <w:pPr>
        <w:pStyle w:val="Title"/>
        <w:jc w:val="right"/>
        <w:rPr>
          <w:sz w:val="28"/>
          <w:lang w:val="sr-Latn-BA"/>
        </w:rPr>
      </w:pPr>
      <w:r w:rsidRPr="00F04B8D">
        <w:rPr>
          <w:sz w:val="28"/>
          <w:lang w:val="sr-Latn-BA"/>
        </w:rPr>
        <w:t>Verzija</w:t>
      </w:r>
      <w:r w:rsidR="00206E1F" w:rsidRPr="00F04B8D">
        <w:rPr>
          <w:sz w:val="28"/>
          <w:lang w:val="sr-Latn-BA"/>
        </w:rPr>
        <w:t xml:space="preserve"> 1.0</w:t>
      </w:r>
    </w:p>
    <w:p w:rsidR="00206E1F" w:rsidRPr="00F04B8D" w:rsidRDefault="00206E1F">
      <w:pPr>
        <w:pStyle w:val="Title"/>
        <w:rPr>
          <w:sz w:val="28"/>
          <w:lang w:val="sr-Latn-BA"/>
        </w:rPr>
        <w:sectPr w:rsidR="00206E1F" w:rsidRPr="00F04B8D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F04B8D" w:rsidRDefault="003372D3">
      <w:pPr>
        <w:pStyle w:val="Title"/>
        <w:rPr>
          <w:lang w:val="sr-Latn-BA"/>
        </w:rPr>
      </w:pPr>
      <w:r w:rsidRPr="00F04B8D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04B8D">
        <w:tc>
          <w:tcPr>
            <w:tcW w:w="2304" w:type="dxa"/>
          </w:tcPr>
          <w:p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Autor</w:t>
            </w:r>
          </w:p>
        </w:tc>
      </w:tr>
      <w:tr w:rsidR="003372D3" w:rsidRPr="00F04B8D">
        <w:tc>
          <w:tcPr>
            <w:tcW w:w="2304" w:type="dxa"/>
          </w:tcPr>
          <w:p w:rsidR="003372D3" w:rsidRPr="00F04B8D" w:rsidRDefault="004842D5" w:rsidP="00206E1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05</w:t>
            </w:r>
            <w:r w:rsidR="00A1651D" w:rsidRPr="00F04B8D">
              <w:rPr>
                <w:lang w:val="sr-Latn-BA"/>
              </w:rPr>
              <w:t>.11.20</w:t>
            </w:r>
            <w:r w:rsidR="00140B5F">
              <w:rPr>
                <w:lang w:val="sr-Latn-BA"/>
              </w:rPr>
              <w:t>21</w:t>
            </w:r>
          </w:p>
        </w:tc>
        <w:tc>
          <w:tcPr>
            <w:tcW w:w="1152" w:type="dxa"/>
          </w:tcPr>
          <w:p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Revizija</w:t>
            </w:r>
          </w:p>
        </w:tc>
        <w:tc>
          <w:tcPr>
            <w:tcW w:w="2304" w:type="dxa"/>
          </w:tcPr>
          <w:p w:rsidR="003372D3" w:rsidRPr="004842D5" w:rsidRDefault="004842D5" w:rsidP="003372D3">
            <w:pPr>
              <w:pStyle w:val="Tabletext"/>
              <w:rPr>
                <w:lang w:val="sr-Latn-RS"/>
              </w:rPr>
            </w:pPr>
            <w:r>
              <w:rPr>
                <w:lang w:val="sr-Latn-BA"/>
              </w:rPr>
              <w:t>Amra Buli</w:t>
            </w:r>
            <w:r>
              <w:rPr>
                <w:lang w:val="sr-Latn-RS"/>
              </w:rPr>
              <w:t>ć</w:t>
            </w:r>
          </w:p>
        </w:tc>
      </w:tr>
      <w:tr w:rsidR="003372D3" w:rsidRPr="00F04B8D">
        <w:tc>
          <w:tcPr>
            <w:tcW w:w="230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>
        <w:tc>
          <w:tcPr>
            <w:tcW w:w="230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>
        <w:tc>
          <w:tcPr>
            <w:tcW w:w="230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</w:tbl>
    <w:p w:rsidR="00206E1F" w:rsidRPr="00F04B8D" w:rsidRDefault="00206E1F">
      <w:pPr>
        <w:rPr>
          <w:lang w:val="sr-Latn-BA"/>
        </w:rPr>
      </w:pPr>
    </w:p>
    <w:p w:rsidR="00206E1F" w:rsidRPr="00F04B8D" w:rsidRDefault="00206E1F" w:rsidP="003372D3">
      <w:pPr>
        <w:pStyle w:val="Title"/>
        <w:rPr>
          <w:lang w:val="sr-Latn-BA"/>
        </w:rPr>
      </w:pPr>
      <w:r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Sadržaj</w:t>
      </w:r>
    </w:p>
    <w:p w:rsidR="00F04B8D" w:rsidRPr="002E66A9" w:rsidRDefault="003E621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F04B8D">
        <w:rPr>
          <w:bCs/>
          <w:lang w:val="sr-Latn-BA"/>
        </w:rPr>
        <w:fldChar w:fldCharType="begin"/>
      </w:r>
      <w:r w:rsidRPr="00F04B8D">
        <w:rPr>
          <w:bCs/>
          <w:lang w:val="sr-Latn-BA"/>
        </w:rPr>
        <w:instrText xml:space="preserve"> TOC \o "1-3" </w:instrText>
      </w:r>
      <w:r w:rsidRPr="00F04B8D">
        <w:rPr>
          <w:bCs/>
          <w:lang w:val="sr-Latn-BA"/>
        </w:rPr>
        <w:fldChar w:fldCharType="separate"/>
      </w:r>
      <w:r w:rsidR="00F04B8D" w:rsidRPr="00A73EA3">
        <w:rPr>
          <w:noProof/>
          <w:lang w:val="sr-Latn-BA"/>
        </w:rPr>
        <w:t>1.</w:t>
      </w:r>
      <w:r w:rsidR="00F04B8D"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F04B8D" w:rsidRPr="00A73EA3">
        <w:rPr>
          <w:noProof/>
          <w:lang w:val="sr-Latn-BA"/>
        </w:rPr>
        <w:t>Cilj dokumenta</w:t>
      </w:r>
      <w:r w:rsidR="00F04B8D">
        <w:rPr>
          <w:noProof/>
        </w:rPr>
        <w:tab/>
      </w:r>
      <w:r w:rsidR="00F04B8D">
        <w:rPr>
          <w:noProof/>
        </w:rPr>
        <w:fldChar w:fldCharType="begin"/>
      </w:r>
      <w:r w:rsidR="00F04B8D">
        <w:rPr>
          <w:noProof/>
        </w:rPr>
        <w:instrText xml:space="preserve"> PAGEREF _Toc515386534 \h </w:instrText>
      </w:r>
      <w:r w:rsidR="00F04B8D">
        <w:rPr>
          <w:noProof/>
        </w:rPr>
      </w:r>
      <w:r w:rsidR="00F04B8D">
        <w:rPr>
          <w:noProof/>
        </w:rPr>
        <w:fldChar w:fldCharType="separate"/>
      </w:r>
      <w:r w:rsidR="00F04B8D">
        <w:rPr>
          <w:noProof/>
        </w:rPr>
        <w:t>5</w:t>
      </w:r>
      <w:r w:rsidR="00F04B8D"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3.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4.2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6.3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Obnova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Unos, ažuriranje i brisanje osnovnih podataka o </w:t>
      </w:r>
      <w:r w:rsidR="00793D39">
        <w:rPr>
          <w:noProof/>
          <w:lang w:val="sr-Latn-BA"/>
        </w:rPr>
        <w:t>poklonima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Unos i brisanje podataka o </w:t>
      </w:r>
      <w:r w:rsidR="00793D39">
        <w:rPr>
          <w:noProof/>
          <w:lang w:val="sr-Latn-BA"/>
        </w:rPr>
        <w:t>dostupnim terminima za naru</w:t>
      </w:r>
      <w:r w:rsidR="00793D39">
        <w:rPr>
          <w:noProof/>
          <w:lang w:val="sr-Latn-RS"/>
        </w:rPr>
        <w:t>čivanje i isporuku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_Toc515386557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Unos, ažuriranje i brisanje vrste i  cene </w:t>
      </w:r>
      <w:r w:rsidR="00793D39">
        <w:rPr>
          <w:noProof/>
          <w:lang w:val="sr-Latn-BA"/>
        </w:rPr>
        <w:t>poklona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7.6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793D39">
        <w:rPr>
          <w:noProof/>
          <w:lang w:val="sr-Latn-BA"/>
        </w:rPr>
        <w:t>Pretraga po nazivu poklona i vremenu koje je potrebno za izradu i isporuku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7.7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793D39">
        <w:rPr>
          <w:noProof/>
          <w:lang w:val="sr-Latn-BA"/>
        </w:rPr>
        <w:t>Smeštanje proizvoda koje trenutno ne kupujemo u "shortlist"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_Toc515386560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7.8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793D39">
        <w:rPr>
          <w:noProof/>
          <w:lang w:val="sr-Latn-BA"/>
        </w:rPr>
        <w:t>Smeštanje proizvoda koje trenutno kupujemo u korpu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_Toc515386561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7.9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Formiranje i štampanje </w:t>
      </w:r>
      <w:r w:rsidR="00793D39">
        <w:rPr>
          <w:noProof/>
          <w:lang w:val="sr-Latn-BA"/>
        </w:rPr>
        <w:t>narudžbenice</w:t>
      </w:r>
      <w:r w:rsidRPr="004842D5">
        <w:rPr>
          <w:noProof/>
          <w:lang w:val="de-DE"/>
        </w:rPr>
        <w:tab/>
      </w:r>
      <w:r>
        <w:rPr>
          <w:noProof/>
        </w:rPr>
        <w:fldChar w:fldCharType="begin"/>
      </w:r>
      <w:r w:rsidRPr="004842D5">
        <w:rPr>
          <w:noProof/>
          <w:lang w:val="de-DE"/>
        </w:rPr>
        <w:instrText xml:space="preserve"> PAGEREF _Toc515386562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7.10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Prikaz informacija</w:t>
      </w:r>
      <w:r w:rsidRPr="004842D5">
        <w:rPr>
          <w:noProof/>
          <w:lang w:val="de-DE"/>
        </w:rPr>
        <w:tab/>
      </w:r>
      <w:r>
        <w:rPr>
          <w:noProof/>
        </w:rPr>
        <w:fldChar w:fldCharType="begin"/>
      </w:r>
      <w:r w:rsidRPr="004842D5">
        <w:rPr>
          <w:noProof/>
          <w:lang w:val="de-DE"/>
        </w:rPr>
        <w:instrText xml:space="preserve"> PAGEREF _Toc515386563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8.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Ograničenja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9.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kvaliteta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_Toc515386565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10.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Prioritet funkcionalnosti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Nefunkcionalni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_Toc515386567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standardizacije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Sistemski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performansi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_Toc515386570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lastRenderedPageBreak/>
        <w:t>11.4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okruženja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_Toc515386571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Dokumentacija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_Toc515386572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Korisničko uputstvo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_Toc515386573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Uputstvo za instalaciju i konfigurisanje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06E1F" w:rsidRPr="00F04B8D" w:rsidRDefault="003E6219" w:rsidP="003372D3">
      <w:pPr>
        <w:pStyle w:val="Title"/>
        <w:tabs>
          <w:tab w:val="left" w:pos="540"/>
        </w:tabs>
        <w:rPr>
          <w:lang w:val="sr-Latn-BA"/>
        </w:rPr>
      </w:pPr>
      <w:r w:rsidRPr="00F04B8D">
        <w:rPr>
          <w:rFonts w:ascii="Times New Roman" w:hAnsi="Times New Roman" w:cs="Times New Roman"/>
          <w:bCs w:val="0"/>
          <w:sz w:val="20"/>
          <w:szCs w:val="20"/>
          <w:lang w:val="sr-Latn-BA"/>
        </w:rPr>
        <w:fldChar w:fldCharType="end"/>
      </w:r>
      <w:r w:rsidR="00206E1F"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Vizija sistema</w:t>
      </w:r>
    </w:p>
    <w:p w:rsidR="006B5B5E" w:rsidRPr="00F04B8D" w:rsidRDefault="006B5B5E" w:rsidP="006B5B5E">
      <w:pPr>
        <w:rPr>
          <w:lang w:val="sr-Latn-BA"/>
        </w:rPr>
      </w:pPr>
    </w:p>
    <w:p w:rsidR="00206E1F" w:rsidRPr="00F04B8D" w:rsidRDefault="003372D3">
      <w:pPr>
        <w:pStyle w:val="Heading1"/>
        <w:rPr>
          <w:lang w:val="sr-Latn-BA"/>
        </w:rPr>
      </w:pPr>
      <w:bookmarkStart w:id="0" w:name="_Toc515386534"/>
      <w:r w:rsidRPr="00F04B8D">
        <w:rPr>
          <w:lang w:val="sr-Latn-BA"/>
        </w:rPr>
        <w:t>Cilj</w:t>
      </w:r>
      <w:r w:rsidR="00CA58C5" w:rsidRPr="00F04B8D">
        <w:rPr>
          <w:lang w:val="sr-Latn-BA"/>
        </w:rPr>
        <w:t xml:space="preserve"> dokumenta</w:t>
      </w:r>
      <w:bookmarkEnd w:id="0"/>
    </w:p>
    <w:p w:rsidR="00206E1F" w:rsidRPr="00F04B8D" w:rsidRDefault="00B849B5" w:rsidP="00B849B5">
      <w:pPr>
        <w:pStyle w:val="BodyText"/>
        <w:rPr>
          <w:lang w:val="sr-Latn-BA"/>
        </w:rPr>
      </w:pPr>
      <w:r w:rsidRPr="00F04B8D">
        <w:rPr>
          <w:lang w:val="sr-Latn-BA"/>
        </w:rPr>
        <w:t>Cilj ovog dokumenta je definisanje zaht</w:t>
      </w:r>
      <w:r w:rsidR="00A1651D" w:rsidRPr="00F04B8D">
        <w:rPr>
          <w:lang w:val="sr-Latn-BA"/>
        </w:rPr>
        <w:t xml:space="preserve">eva visokog nivoa </w:t>
      </w:r>
      <w:r w:rsidR="004842D5">
        <w:rPr>
          <w:lang w:val="sr-Latn-BA"/>
        </w:rPr>
        <w:t>GIFTAPP</w:t>
      </w:r>
      <w:r w:rsidR="00A1651D" w:rsidRPr="00F04B8D">
        <w:rPr>
          <w:lang w:val="sr-Latn-BA"/>
        </w:rPr>
        <w:t xml:space="preserve"> </w:t>
      </w:r>
      <w:r w:rsidR="004842D5">
        <w:rPr>
          <w:lang w:val="sr-Latn-BA"/>
        </w:rPr>
        <w:t>web</w:t>
      </w:r>
      <w:r w:rsidR="00A1651D" w:rsidRPr="00F04B8D">
        <w:rPr>
          <w:lang w:val="sr-Latn-BA"/>
        </w:rPr>
        <w:t xml:space="preserve"> aplikacije </w:t>
      </w:r>
      <w:r w:rsidRPr="00F04B8D">
        <w:rPr>
          <w:lang w:val="sr-Latn-BA"/>
        </w:rPr>
        <w:t>u pogledu potreba krajnjih korisnika.</w:t>
      </w:r>
      <w:r w:rsidR="00206E1F" w:rsidRPr="00F04B8D">
        <w:rPr>
          <w:lang w:val="sr-Latn-BA"/>
        </w:rPr>
        <w:t xml:space="preserve">  </w:t>
      </w:r>
    </w:p>
    <w:p w:rsidR="00206E1F" w:rsidRPr="00F04B8D" w:rsidRDefault="003372D3">
      <w:pPr>
        <w:pStyle w:val="Heading1"/>
        <w:rPr>
          <w:lang w:val="sr-Latn-BA"/>
        </w:rPr>
      </w:pPr>
      <w:bookmarkStart w:id="1" w:name="_Toc515386535"/>
      <w:r w:rsidRPr="00F04B8D">
        <w:rPr>
          <w:lang w:val="sr-Latn-BA"/>
        </w:rPr>
        <w:t>Opseg</w:t>
      </w:r>
      <w:r w:rsidR="00CA58C5" w:rsidRPr="00F04B8D">
        <w:rPr>
          <w:lang w:val="sr-Latn-BA"/>
        </w:rPr>
        <w:t xml:space="preserve"> dokumenta</w:t>
      </w:r>
      <w:bookmarkEnd w:id="1"/>
    </w:p>
    <w:p w:rsidR="00DE518F" w:rsidRPr="00F04B8D" w:rsidRDefault="00A1651D" w:rsidP="00DE518F">
      <w:pPr>
        <w:pStyle w:val="BodyText"/>
        <w:rPr>
          <w:lang w:val="sr-Latn-BA"/>
        </w:rPr>
      </w:pPr>
      <w:r w:rsidRPr="00F04B8D">
        <w:rPr>
          <w:lang w:val="sr-Latn-BA"/>
        </w:rPr>
        <w:t>Dokument se odnosi</w:t>
      </w:r>
      <w:r w:rsidR="007E5AAF" w:rsidRPr="00F04B8D">
        <w:rPr>
          <w:lang w:val="sr-Latn-BA"/>
        </w:rPr>
        <w:t xml:space="preserve"> na </w:t>
      </w:r>
      <w:r w:rsidR="004842D5">
        <w:rPr>
          <w:lang w:val="sr-Latn-BA"/>
        </w:rPr>
        <w:t>GIFTAPP</w:t>
      </w:r>
      <w:r w:rsidR="007E5AAF" w:rsidRPr="00F04B8D">
        <w:rPr>
          <w:lang w:val="sr-Latn-BA"/>
        </w:rPr>
        <w:t xml:space="preserve"> </w:t>
      </w:r>
      <w:r w:rsidR="004842D5">
        <w:rPr>
          <w:lang w:val="sr-Latn-BA"/>
        </w:rPr>
        <w:t>web</w:t>
      </w:r>
      <w:r w:rsidR="007E5AAF" w:rsidRPr="00F04B8D">
        <w:rPr>
          <w:lang w:val="sr-Latn-BA"/>
        </w:rPr>
        <w:t xml:space="preserve"> aplikaciju </w:t>
      </w:r>
      <w:r w:rsidRPr="00F04B8D">
        <w:rPr>
          <w:lang w:val="sr-Latn-BA"/>
        </w:rPr>
        <w:t>koja</w:t>
      </w:r>
      <w:r w:rsidR="00B849B5" w:rsidRPr="00F04B8D">
        <w:rPr>
          <w:lang w:val="sr-Latn-BA"/>
        </w:rPr>
        <w:t xml:space="preserve"> će biti razvijen</w:t>
      </w:r>
      <w:r w:rsidRPr="00F04B8D">
        <w:rPr>
          <w:lang w:val="sr-Latn-BA"/>
        </w:rPr>
        <w:t>a od strane</w:t>
      </w:r>
      <w:r w:rsidR="007E5AAF" w:rsidRPr="00F04B8D">
        <w:rPr>
          <w:lang w:val="sr-Latn-BA"/>
        </w:rPr>
        <w:t xml:space="preserve"> tima </w:t>
      </w:r>
      <w:r w:rsidR="004842D5">
        <w:rPr>
          <w:lang w:val="sr-Latn-BA"/>
        </w:rPr>
        <w:t>BLOOM</w:t>
      </w:r>
      <w:r w:rsidRPr="00F04B8D">
        <w:rPr>
          <w:lang w:val="sr-Latn-BA"/>
        </w:rPr>
        <w:t xml:space="preserve">. </w:t>
      </w:r>
      <w:r w:rsidR="004842D5">
        <w:rPr>
          <w:lang w:val="sr-Latn-BA"/>
        </w:rPr>
        <w:t>GIFTAPP</w:t>
      </w:r>
      <w:r w:rsidRPr="00F04B8D">
        <w:rPr>
          <w:lang w:val="sr-Latn-BA"/>
        </w:rPr>
        <w:t xml:space="preserve"> </w:t>
      </w:r>
      <w:r w:rsidR="00B849B5" w:rsidRPr="00F04B8D">
        <w:rPr>
          <w:lang w:val="sr-Latn-BA"/>
        </w:rPr>
        <w:t xml:space="preserve"> predstavlja skraćenicu za</w:t>
      </w:r>
      <w:r w:rsidR="004842D5">
        <w:rPr>
          <w:lang w:val="sr-Latn-BA"/>
        </w:rPr>
        <w:t xml:space="preserve"> web</w:t>
      </w:r>
      <w:r w:rsidRPr="00F04B8D">
        <w:rPr>
          <w:lang w:val="sr-Latn-BA"/>
        </w:rPr>
        <w:t xml:space="preserve"> aplikaciju za </w:t>
      </w:r>
      <w:r w:rsidR="004842D5">
        <w:rPr>
          <w:lang w:val="sr-Latn-BA"/>
        </w:rPr>
        <w:t>online gift shop</w:t>
      </w:r>
      <w:r w:rsidR="00DE518F" w:rsidRPr="00F04B8D">
        <w:rPr>
          <w:lang w:val="sr-Latn-BA"/>
        </w:rPr>
        <w:t xml:space="preserve">. Namena sistema </w:t>
      </w:r>
      <w:r w:rsidR="00B849B5" w:rsidRPr="00F04B8D">
        <w:rPr>
          <w:lang w:val="sr-Latn-BA"/>
        </w:rPr>
        <w:t>je efikasno prezentovanje, kreiranje i odr</w:t>
      </w:r>
      <w:r w:rsidRPr="00F04B8D">
        <w:rPr>
          <w:lang w:val="sr-Latn-BA"/>
        </w:rPr>
        <w:t xml:space="preserve">žavanje sadržaja </w:t>
      </w:r>
      <w:r w:rsidR="006B5B5E" w:rsidRPr="00F04B8D">
        <w:rPr>
          <w:lang w:val="sr-Latn-BA"/>
        </w:rPr>
        <w:t>vezanih za rad</w:t>
      </w:r>
      <w:r w:rsidR="007E5AAF" w:rsidRPr="00F04B8D">
        <w:rPr>
          <w:lang w:val="sr-Latn-BA"/>
        </w:rPr>
        <w:t xml:space="preserve"> jednog</w:t>
      </w:r>
      <w:r w:rsidR="004842D5">
        <w:rPr>
          <w:lang w:val="sr-Latn-BA"/>
        </w:rPr>
        <w:t xml:space="preserve"> online</w:t>
      </w:r>
      <w:r w:rsidR="007E5AAF" w:rsidRPr="00F04B8D">
        <w:rPr>
          <w:lang w:val="sr-Latn-BA"/>
        </w:rPr>
        <w:t xml:space="preserve"> </w:t>
      </w:r>
      <w:r w:rsidR="004842D5">
        <w:rPr>
          <w:lang w:val="sr-Latn-BA"/>
        </w:rPr>
        <w:t>gift shop-a.</w:t>
      </w:r>
    </w:p>
    <w:p w:rsidR="00206E1F" w:rsidRPr="00F04B8D" w:rsidRDefault="003372D3">
      <w:pPr>
        <w:pStyle w:val="Heading1"/>
        <w:rPr>
          <w:lang w:val="sr-Latn-BA"/>
        </w:rPr>
      </w:pPr>
      <w:bookmarkStart w:id="2" w:name="_Toc515386536"/>
      <w:r w:rsidRPr="00F04B8D">
        <w:rPr>
          <w:lang w:val="sr-Latn-BA"/>
        </w:rPr>
        <w:t>Reference</w:t>
      </w:r>
      <w:bookmarkEnd w:id="2"/>
    </w:p>
    <w:p w:rsidR="00206E1F" w:rsidRPr="00F04B8D" w:rsidRDefault="003372D3">
      <w:pPr>
        <w:pStyle w:val="BodyText"/>
        <w:rPr>
          <w:lang w:val="sr-Latn-BA"/>
        </w:rPr>
      </w:pPr>
      <w:r w:rsidRPr="00F04B8D">
        <w:rPr>
          <w:lang w:val="sr-Latn-BA"/>
        </w:rPr>
        <w:t>Spisak korišćene literature</w:t>
      </w:r>
      <w:r w:rsidR="00206E1F" w:rsidRPr="00F04B8D">
        <w:rPr>
          <w:lang w:val="sr-Latn-BA"/>
        </w:rPr>
        <w:t>:</w:t>
      </w:r>
    </w:p>
    <w:p w:rsidR="00DE518F" w:rsidRPr="00F04B8D" w:rsidRDefault="004842D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GIFTAPP</w:t>
      </w:r>
      <w:r w:rsidR="00DE518F" w:rsidRPr="00F04B8D">
        <w:rPr>
          <w:lang w:val="sr-Latn-BA"/>
        </w:rPr>
        <w:t xml:space="preserve"> – Predlog projekta, </w:t>
      </w:r>
      <w:r>
        <w:rPr>
          <w:lang w:val="sr-Latn-BA"/>
        </w:rPr>
        <w:t>BLOOM</w:t>
      </w:r>
      <w:r w:rsidR="00327DB2" w:rsidRPr="00F04B8D">
        <w:rPr>
          <w:lang w:val="sr-Latn-BA"/>
        </w:rPr>
        <w:t>-</w:t>
      </w:r>
      <w:r>
        <w:rPr>
          <w:lang w:val="sr-Latn-BA"/>
        </w:rPr>
        <w:t>GIFTAPP</w:t>
      </w:r>
      <w:r w:rsidR="00DE518F" w:rsidRPr="00F04B8D">
        <w:rPr>
          <w:lang w:val="sr-Latn-BA"/>
        </w:rPr>
        <w:t>-01, V1.0</w:t>
      </w:r>
      <w:r w:rsidR="00327DB2" w:rsidRPr="00F04B8D">
        <w:rPr>
          <w:lang w:val="sr-Latn-BA"/>
        </w:rPr>
        <w:t>, 20</w:t>
      </w:r>
      <w:r>
        <w:rPr>
          <w:lang w:val="sr-Latn-BA"/>
        </w:rPr>
        <w:t>21</w:t>
      </w:r>
      <w:r w:rsidR="00DE518F" w:rsidRPr="00F04B8D">
        <w:rPr>
          <w:lang w:val="sr-Latn-BA"/>
        </w:rPr>
        <w:t xml:space="preserve">, </w:t>
      </w:r>
      <w:r>
        <w:rPr>
          <w:lang w:val="sr-Latn-BA"/>
        </w:rPr>
        <w:t>BLOOM</w:t>
      </w:r>
      <w:r w:rsidR="00DE518F" w:rsidRPr="00F04B8D">
        <w:rPr>
          <w:lang w:val="sr-Latn-BA"/>
        </w:rPr>
        <w:t>.</w:t>
      </w:r>
    </w:p>
    <w:p w:rsidR="00DE518F" w:rsidRPr="00F04B8D" w:rsidRDefault="004842D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GIFTAPP</w:t>
      </w:r>
      <w:r w:rsidR="00DE518F" w:rsidRPr="00F04B8D">
        <w:rPr>
          <w:lang w:val="sr-Latn-BA"/>
        </w:rPr>
        <w:t xml:space="preserve"> – Planirani raspored a</w:t>
      </w:r>
      <w:r w:rsidR="00327DB2" w:rsidRPr="00F04B8D">
        <w:rPr>
          <w:lang w:val="sr-Latn-BA"/>
        </w:rPr>
        <w:t>ktivnosti na projektu, V1.0, 20</w:t>
      </w:r>
      <w:r>
        <w:rPr>
          <w:lang w:val="sr-Latn-BA"/>
        </w:rPr>
        <w:t>21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BLOOM</w:t>
      </w:r>
      <w:r w:rsidR="00DE518F" w:rsidRPr="00F04B8D">
        <w:rPr>
          <w:lang w:val="sr-Latn-BA"/>
        </w:rPr>
        <w:t>.</w:t>
      </w:r>
    </w:p>
    <w:p w:rsidR="00DE518F" w:rsidRPr="00F04B8D" w:rsidRDefault="004842D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GIFTAPP</w:t>
      </w:r>
      <w:r w:rsidR="00DE518F" w:rsidRPr="00F04B8D">
        <w:rPr>
          <w:lang w:val="sr-Latn-BA"/>
        </w:rPr>
        <w:t xml:space="preserve"> – Plan</w:t>
      </w:r>
      <w:r w:rsidR="00327DB2" w:rsidRPr="00F04B8D">
        <w:rPr>
          <w:lang w:val="sr-Latn-BA"/>
        </w:rPr>
        <w:t xml:space="preserve"> realizacije projekta, V1.0, 20</w:t>
      </w:r>
      <w:r>
        <w:rPr>
          <w:lang w:val="sr-Latn-BA"/>
        </w:rPr>
        <w:t>21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BLOOM</w:t>
      </w:r>
      <w:r w:rsidR="00DE518F" w:rsidRPr="00F04B8D">
        <w:rPr>
          <w:lang w:val="sr-Latn-BA"/>
        </w:rPr>
        <w:t>.</w:t>
      </w:r>
    </w:p>
    <w:p w:rsidR="00206E1F" w:rsidRPr="00F04B8D" w:rsidRDefault="003372D3" w:rsidP="003372D3">
      <w:pPr>
        <w:pStyle w:val="Heading1"/>
        <w:rPr>
          <w:lang w:val="sr-Latn-BA"/>
        </w:rPr>
      </w:pPr>
      <w:bookmarkStart w:id="3" w:name="_Toc515386537"/>
      <w:r w:rsidRPr="00F04B8D">
        <w:rPr>
          <w:lang w:val="sr-Latn-BA"/>
        </w:rPr>
        <w:t>Pozicioniranje proizvoda</w:t>
      </w:r>
      <w:bookmarkEnd w:id="3"/>
    </w:p>
    <w:p w:rsidR="00206E1F" w:rsidRPr="00F04B8D" w:rsidRDefault="003372D3" w:rsidP="003372D3">
      <w:pPr>
        <w:pStyle w:val="Heading2"/>
        <w:rPr>
          <w:lang w:val="sr-Latn-BA"/>
        </w:rPr>
      </w:pPr>
      <w:bookmarkStart w:id="4" w:name="_Toc515386538"/>
      <w:r w:rsidRPr="00F04B8D">
        <w:rPr>
          <w:lang w:val="sr-Latn-BA"/>
        </w:rPr>
        <w:t>Poslovne mogućnosti</w:t>
      </w:r>
      <w:bookmarkEnd w:id="4"/>
    </w:p>
    <w:p w:rsidR="0098649D" w:rsidRPr="00F04B8D" w:rsidRDefault="004842D5" w:rsidP="004166AB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327DB2" w:rsidRPr="00F04B8D">
        <w:rPr>
          <w:lang w:val="sr-Latn-BA"/>
        </w:rPr>
        <w:t xml:space="preserve">  predstvalja </w:t>
      </w:r>
      <w:r>
        <w:rPr>
          <w:lang w:val="sr-Latn-BA"/>
        </w:rPr>
        <w:t>web</w:t>
      </w:r>
      <w:r w:rsidR="00327DB2" w:rsidRPr="00F04B8D">
        <w:rPr>
          <w:lang w:val="sr-Latn-BA"/>
        </w:rPr>
        <w:t xml:space="preserve"> aplikaciju čija je namena prezentovanje, kreiranje i održavanje sadržaja vezanih za rad jednog </w:t>
      </w:r>
      <w:r>
        <w:rPr>
          <w:lang w:val="sr-Latn-BA"/>
        </w:rPr>
        <w:t>online gift shop-a</w:t>
      </w:r>
      <w:r w:rsidR="00327DB2" w:rsidRPr="00F04B8D">
        <w:rPr>
          <w:lang w:val="sr-Latn-BA"/>
        </w:rPr>
        <w:t xml:space="preserve">. Karakteristični sadržaj kojima se </w:t>
      </w:r>
      <w:r>
        <w:rPr>
          <w:lang w:val="sr-Latn-BA"/>
        </w:rPr>
        <w:t>gift shop</w:t>
      </w:r>
      <w:r w:rsidR="00327DB2" w:rsidRPr="00F04B8D">
        <w:rPr>
          <w:lang w:val="sr-Latn-BA"/>
        </w:rPr>
        <w:t xml:space="preserve"> prezentuje su podaci o </w:t>
      </w:r>
      <w:r>
        <w:rPr>
          <w:lang w:val="sr-Latn-BA"/>
        </w:rPr>
        <w:t>poklonima</w:t>
      </w:r>
      <w:r w:rsidR="00327DB2" w:rsidRPr="00F04B8D">
        <w:rPr>
          <w:lang w:val="sr-Latn-BA"/>
        </w:rPr>
        <w:t xml:space="preserve">, podaci o </w:t>
      </w:r>
      <w:r>
        <w:rPr>
          <w:lang w:val="sr-Latn-BA"/>
        </w:rPr>
        <w:t xml:space="preserve">raspoloživim </w:t>
      </w:r>
      <w:r w:rsidR="00327DB2" w:rsidRPr="00F04B8D">
        <w:rPr>
          <w:lang w:val="sr-Latn-BA"/>
        </w:rPr>
        <w:t>datum</w:t>
      </w:r>
      <w:r>
        <w:rPr>
          <w:lang w:val="sr-Latn-BA"/>
        </w:rPr>
        <w:t>ima</w:t>
      </w:r>
      <w:r w:rsidR="00327DB2" w:rsidRPr="00F04B8D">
        <w:rPr>
          <w:lang w:val="sr-Latn-BA"/>
        </w:rPr>
        <w:t xml:space="preserve"> </w:t>
      </w:r>
      <w:r w:rsidR="002E6565">
        <w:rPr>
          <w:lang w:val="sr-Latn-BA"/>
        </w:rPr>
        <w:t>naručivanja, kreiranja</w:t>
      </w:r>
      <w:r>
        <w:rPr>
          <w:lang w:val="sr-Latn-BA"/>
        </w:rPr>
        <w:t xml:space="preserve"> i isporuke poklona</w:t>
      </w:r>
      <w:r w:rsidR="00327DB2" w:rsidRPr="00F04B8D">
        <w:rPr>
          <w:lang w:val="sr-Latn-BA"/>
        </w:rPr>
        <w:t xml:space="preserve">, podaci o cenama </w:t>
      </w:r>
      <w:r>
        <w:rPr>
          <w:lang w:val="sr-Latn-BA"/>
        </w:rPr>
        <w:t>poklona</w:t>
      </w:r>
      <w:r w:rsidR="00327DB2" w:rsidRPr="00F04B8D">
        <w:rPr>
          <w:lang w:val="sr-Latn-BA"/>
        </w:rPr>
        <w:t xml:space="preserve"> p</w:t>
      </w:r>
      <w:r w:rsidR="007E5AAF" w:rsidRPr="00F04B8D">
        <w:rPr>
          <w:lang w:val="sr-Latn-BA"/>
        </w:rPr>
        <w:t>o kategorijama</w:t>
      </w:r>
      <w:r w:rsidR="00327DB2" w:rsidRPr="00F04B8D">
        <w:rPr>
          <w:lang w:val="sr-Latn-BA"/>
        </w:rPr>
        <w:t>.</w:t>
      </w:r>
      <w:r w:rsidR="0098649D" w:rsidRPr="00F04B8D">
        <w:rPr>
          <w:lang w:val="sr-Latn-BA"/>
        </w:rPr>
        <w:t xml:space="preserve"> </w:t>
      </w:r>
    </w:p>
    <w:p w:rsidR="00712834" w:rsidRPr="00F04B8D" w:rsidRDefault="002E6565" w:rsidP="006B5B5E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6B5B5E" w:rsidRPr="00F04B8D">
        <w:rPr>
          <w:lang w:val="sr-Latn-BA"/>
        </w:rPr>
        <w:t xml:space="preserve"> aplikacija će imati </w:t>
      </w:r>
      <w:r w:rsidR="00FF2E3F">
        <w:rPr>
          <w:lang w:val="sr-Latn-BA"/>
        </w:rPr>
        <w:t xml:space="preserve">dvojezičnu </w:t>
      </w:r>
      <w:r w:rsidR="00327DB2" w:rsidRPr="00F04B8D">
        <w:rPr>
          <w:lang w:val="sr-Latn-BA"/>
        </w:rPr>
        <w:t xml:space="preserve">podršku za </w:t>
      </w:r>
      <w:r>
        <w:rPr>
          <w:lang w:val="sr-Latn-BA"/>
        </w:rPr>
        <w:t xml:space="preserve">engleski i srpski </w:t>
      </w:r>
      <w:r w:rsidR="00327DB2" w:rsidRPr="00F04B8D">
        <w:rPr>
          <w:lang w:val="sr-Latn-BA"/>
        </w:rPr>
        <w:t xml:space="preserve">jezik. </w:t>
      </w:r>
    </w:p>
    <w:p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5" w:name="_Toc515386539"/>
      <w:r w:rsidRPr="00F04B8D">
        <w:rPr>
          <w:color w:val="000000"/>
          <w:lang w:val="sr-Latn-BA"/>
        </w:rPr>
        <w:t>Postavka</w:t>
      </w:r>
      <w:r w:rsidR="00D44844" w:rsidRPr="00F04B8D">
        <w:rPr>
          <w:color w:val="000000"/>
          <w:lang w:val="sr-Latn-BA"/>
        </w:rPr>
        <w:t xml:space="preserve"> problema</w:t>
      </w:r>
      <w:bookmarkEnd w:id="5"/>
      <w:r w:rsidR="00206E1F" w:rsidRPr="00F04B8D">
        <w:rPr>
          <w:color w:val="000000"/>
          <w:lang w:val="sr-Latn-BA"/>
        </w:rPr>
        <w:t xml:space="preserve"> </w:t>
      </w:r>
    </w:p>
    <w:p w:rsidR="00206E1F" w:rsidRPr="00F04B8D" w:rsidRDefault="00206E1F">
      <w:pPr>
        <w:rPr>
          <w:lang w:val="sr-Latn-BA"/>
        </w:rPr>
      </w:pPr>
    </w:p>
    <w:tbl>
      <w:tblPr>
        <w:tblW w:w="9639" w:type="dxa"/>
        <w:tblInd w:w="959" w:type="dxa"/>
        <w:tblLayout w:type="fixed"/>
        <w:tblLook w:val="0000" w:firstRow="0" w:lastRow="0" w:firstColumn="0" w:lastColumn="0" w:noHBand="0" w:noVBand="0"/>
      </w:tblPr>
      <w:tblGrid>
        <w:gridCol w:w="1417"/>
        <w:gridCol w:w="8222"/>
      </w:tblGrid>
      <w:tr w:rsidR="00206E1F" w:rsidRPr="00F04B8D" w:rsidTr="008C5B0F"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Problem je</w:t>
            </w:r>
          </w:p>
        </w:tc>
        <w:tc>
          <w:tcPr>
            <w:tcW w:w="82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E05692" w:rsidP="0047378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P</w:t>
            </w:r>
            <w:r w:rsidR="00473782" w:rsidRPr="00F04B8D">
              <w:rPr>
                <w:lang w:val="sr-Latn-BA"/>
              </w:rPr>
              <w:t xml:space="preserve">ostojeće aplikacije za </w:t>
            </w:r>
            <w:r w:rsidR="002E6565">
              <w:rPr>
                <w:lang w:val="sr-Latn-BA"/>
              </w:rPr>
              <w:t>gift shop</w:t>
            </w:r>
            <w:r w:rsidR="00473782" w:rsidRPr="00F04B8D">
              <w:rPr>
                <w:lang w:val="sr-Latn-BA"/>
              </w:rPr>
              <w:t xml:space="preserve"> su </w:t>
            </w:r>
            <w:r w:rsidR="002E6565">
              <w:rPr>
                <w:lang w:val="sr-Latn-BA"/>
              </w:rPr>
              <w:t>na lokalnom ili državnom nivou i ne podržavaju isporuku poklona širom sveta</w:t>
            </w:r>
            <w:r w:rsidR="00473782" w:rsidRPr="00F04B8D">
              <w:rPr>
                <w:lang w:val="sr-Latn-BA"/>
              </w:rPr>
              <w:t>. Tako</w:t>
            </w:r>
            <w:r w:rsidR="00EF6501" w:rsidRPr="00F04B8D">
              <w:rPr>
                <w:lang w:val="sr-Latn-BA"/>
              </w:rPr>
              <w:t>đ</w:t>
            </w:r>
            <w:r w:rsidR="00473782" w:rsidRPr="00F04B8D">
              <w:rPr>
                <w:lang w:val="sr-Latn-BA"/>
              </w:rPr>
              <w:t>e, postojeće aplikacije su komplikovane za korišćenje.</w:t>
            </w:r>
          </w:p>
        </w:tc>
      </w:tr>
      <w:tr w:rsidR="00206E1F" w:rsidRPr="00F04B8D" w:rsidTr="008C5B0F">
        <w:trPr>
          <w:trHeight w:val="847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Pogađa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782" w:rsidRPr="00F04B8D" w:rsidRDefault="00473782" w:rsidP="00473782">
            <w:pPr>
              <w:pStyle w:val="BodyText"/>
              <w:numPr>
                <w:ilvl w:val="0"/>
                <w:numId w:val="29"/>
              </w:numPr>
              <w:rPr>
                <w:lang w:val="sr-Latn-BA"/>
              </w:rPr>
            </w:pPr>
            <w:r w:rsidRPr="00F04B8D">
              <w:rPr>
                <w:lang w:val="sr-Latn-BA"/>
              </w:rPr>
              <w:t>Radnik</w:t>
            </w:r>
            <w:r w:rsidR="002E6565">
              <w:rPr>
                <w:lang w:val="sr-Latn-BA"/>
              </w:rPr>
              <w:t>e gift shopa</w:t>
            </w:r>
          </w:p>
          <w:p w:rsidR="008C5B0F" w:rsidRPr="00284518" w:rsidRDefault="002E6565" w:rsidP="00284518">
            <w:pPr>
              <w:pStyle w:val="BodyText"/>
              <w:numPr>
                <w:ilvl w:val="0"/>
                <w:numId w:val="29"/>
              </w:numPr>
              <w:rPr>
                <w:lang w:val="sr-Latn-BA"/>
              </w:rPr>
            </w:pPr>
            <w:r>
              <w:rPr>
                <w:lang w:val="sr-Latn-BA"/>
              </w:rPr>
              <w:t>Korisnike aplikacije</w:t>
            </w:r>
            <w:r w:rsidR="00284518">
              <w:rPr>
                <w:lang w:val="sr-Latn-BA"/>
              </w:rPr>
              <w:t xml:space="preserve"> (</w:t>
            </w:r>
            <w:proofErr w:type="spellStart"/>
            <w:r w:rsidR="004166AB">
              <w:rPr>
                <w:lang w:val="en-GB"/>
              </w:rPr>
              <w:t>registrovame</w:t>
            </w:r>
            <w:proofErr w:type="spellEnd"/>
            <w:r w:rsidR="004166AB">
              <w:rPr>
                <w:lang w:val="en-GB"/>
              </w:rPr>
              <w:t xml:space="preserve"> I </w:t>
            </w:r>
            <w:proofErr w:type="spellStart"/>
            <w:r w:rsidR="004166AB">
              <w:rPr>
                <w:lang w:val="en-GB"/>
              </w:rPr>
              <w:t>neregistrovane</w:t>
            </w:r>
            <w:proofErr w:type="spellEnd"/>
            <w:r w:rsidR="004166AB">
              <w:rPr>
                <w:lang w:val="en-GB"/>
              </w:rPr>
              <w:t xml:space="preserve"> </w:t>
            </w:r>
            <w:proofErr w:type="spellStart"/>
            <w:r w:rsidR="004166AB">
              <w:rPr>
                <w:lang w:val="en-GB"/>
              </w:rPr>
              <w:t>korisnike</w:t>
            </w:r>
            <w:proofErr w:type="spellEnd"/>
            <w:r w:rsidR="00284518">
              <w:rPr>
                <w:lang w:val="en-GB"/>
              </w:rPr>
              <w:t>)</w:t>
            </w:r>
          </w:p>
        </w:tc>
      </w:tr>
      <w:tr w:rsidR="00206E1F" w:rsidRPr="00793D39" w:rsidTr="008C5B0F">
        <w:trPr>
          <w:trHeight w:val="436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Posledice su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7C6B66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Nekonzistentnost i otežano nalaženje željenih </w:t>
            </w:r>
            <w:r w:rsidR="002E6565">
              <w:rPr>
                <w:lang w:val="sr-Latn-BA"/>
              </w:rPr>
              <w:t xml:space="preserve">poklona i </w:t>
            </w:r>
            <w:r w:rsidR="004166AB">
              <w:rPr>
                <w:lang w:val="sr-Latn-BA"/>
              </w:rPr>
              <w:t>(ne)</w:t>
            </w:r>
            <w:r w:rsidR="002E6565">
              <w:rPr>
                <w:lang w:val="sr-Latn-BA"/>
              </w:rPr>
              <w:t>adekvatn</w:t>
            </w:r>
            <w:r w:rsidR="004166AB">
              <w:rPr>
                <w:lang w:val="sr-Latn-BA"/>
              </w:rPr>
              <w:t>a</w:t>
            </w:r>
            <w:r w:rsidR="002E6565">
              <w:rPr>
                <w:lang w:val="sr-Latn-BA"/>
              </w:rPr>
              <w:t xml:space="preserve"> isporuk</w:t>
            </w:r>
            <w:r w:rsidR="004166AB">
              <w:rPr>
                <w:lang w:val="sr-Latn-BA"/>
              </w:rPr>
              <w:t>a</w:t>
            </w:r>
            <w:r w:rsidR="002E6565">
              <w:rPr>
                <w:lang w:val="sr-Latn-BA"/>
              </w:rPr>
              <w:t xml:space="preserve"> poklona.</w:t>
            </w:r>
          </w:p>
        </w:tc>
      </w:tr>
      <w:tr w:rsidR="00206E1F" w:rsidRPr="00793D39" w:rsidTr="008C5B0F"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0817C9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Uspešno rešenje će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47378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Obezbediti lak pristup informacijama</w:t>
            </w:r>
            <w:r w:rsidR="002E6565">
              <w:rPr>
                <w:lang w:val="sr-Latn-BA"/>
              </w:rPr>
              <w:t>,</w:t>
            </w:r>
            <w:r w:rsidRPr="00F04B8D">
              <w:rPr>
                <w:lang w:val="sr-Latn-BA"/>
              </w:rPr>
              <w:t xml:space="preserve"> konzistentan i ažuran sadržaj apl</w:t>
            </w:r>
            <w:r w:rsidR="00D30806" w:rsidRPr="00F04B8D">
              <w:rPr>
                <w:lang w:val="sr-Latn-BA"/>
              </w:rPr>
              <w:t>i</w:t>
            </w:r>
            <w:r w:rsidRPr="00F04B8D">
              <w:rPr>
                <w:lang w:val="sr-Latn-BA"/>
              </w:rPr>
              <w:t>kacije</w:t>
            </w:r>
            <w:r w:rsidR="002E6565">
              <w:rPr>
                <w:lang w:val="sr-Latn-BA"/>
              </w:rPr>
              <w:t xml:space="preserve"> kao i isporuku poklona širom sveta. </w:t>
            </w:r>
          </w:p>
        </w:tc>
      </w:tr>
    </w:tbl>
    <w:p w:rsidR="00206E1F" w:rsidRPr="00F04B8D" w:rsidRDefault="004E6B59">
      <w:pPr>
        <w:rPr>
          <w:lang w:val="sr-Latn-BA"/>
        </w:rPr>
      </w:pPr>
      <w:r w:rsidRPr="00F04B8D">
        <w:rPr>
          <w:lang w:val="sr-Latn-BA"/>
        </w:rPr>
        <w:br w:type="page"/>
      </w:r>
    </w:p>
    <w:p w:rsidR="00206E1F" w:rsidRPr="00F04B8D" w:rsidRDefault="00B849B5" w:rsidP="004E6B59">
      <w:pPr>
        <w:pStyle w:val="Heading2"/>
        <w:rPr>
          <w:lang w:val="sr-Latn-BA"/>
        </w:rPr>
      </w:pPr>
      <w:bookmarkStart w:id="6" w:name="_Toc515386540"/>
      <w:r w:rsidRPr="00F04B8D">
        <w:rPr>
          <w:lang w:val="sr-Latn-BA"/>
        </w:rPr>
        <w:lastRenderedPageBreak/>
        <w:t xml:space="preserve">Postavka pozicije </w:t>
      </w:r>
      <w:r w:rsidR="00D44844" w:rsidRPr="00F04B8D">
        <w:rPr>
          <w:lang w:val="sr-Latn-BA"/>
        </w:rPr>
        <w:t>proizvoda</w:t>
      </w:r>
      <w:bookmarkEnd w:id="6"/>
    </w:p>
    <w:p w:rsidR="00206E1F" w:rsidRPr="00F04B8D" w:rsidRDefault="00206E1F" w:rsidP="00DE518F">
      <w:pPr>
        <w:keepNext/>
        <w:rPr>
          <w:lang w:val="sr-Latn-BA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F04B8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143087" w:rsidP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4166AB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Administratoru gift shopa, registrovanim i neregistrovanim korisnicima</w:t>
            </w:r>
          </w:p>
        </w:tc>
      </w:tr>
      <w:tr w:rsidR="00206E1F" w:rsidRPr="00793D3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E0569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u</w:t>
            </w:r>
            <w:r w:rsidR="00143087" w:rsidRPr="00F04B8D">
              <w:rPr>
                <w:lang w:val="sr-Latn-BA"/>
              </w:rPr>
              <w:t xml:space="preserve">pravljaju, rade i interesuju se za aktivnosti </w:t>
            </w:r>
            <w:r w:rsidR="008C5B0F">
              <w:rPr>
                <w:lang w:val="sr-Latn-BA"/>
              </w:rPr>
              <w:t>gift shopa.</w:t>
            </w:r>
          </w:p>
        </w:tc>
      </w:tr>
      <w:tr w:rsidR="00206E1F" w:rsidRPr="00F04B8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8C5B0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web</w:t>
            </w:r>
            <w:r w:rsidR="00143087" w:rsidRPr="00F04B8D">
              <w:rPr>
                <w:lang w:val="sr-Latn-BA"/>
              </w:rPr>
              <w:t xml:space="preserve"> aplikacija.</w:t>
            </w:r>
          </w:p>
        </w:tc>
      </w:tr>
      <w:tr w:rsidR="00206E1F" w:rsidRPr="00793D3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F04B8D" w:rsidRDefault="00E05692" w:rsidP="00205D9D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o</w:t>
            </w:r>
            <w:r w:rsidR="00143087" w:rsidRPr="00F04B8D">
              <w:rPr>
                <w:lang w:val="sr-Latn-BA"/>
              </w:rPr>
              <w:t>mogućava standard</w:t>
            </w:r>
            <w:r w:rsidR="00205D9D" w:rsidRPr="00F04B8D">
              <w:rPr>
                <w:lang w:val="sr-Latn-BA"/>
              </w:rPr>
              <w:t xml:space="preserve">izovan unos podataka o </w:t>
            </w:r>
            <w:r w:rsidR="008C5B0F">
              <w:rPr>
                <w:lang w:val="sr-Latn-BA"/>
              </w:rPr>
              <w:t>poklonima</w:t>
            </w:r>
            <w:r w:rsidR="00143087" w:rsidRPr="00F04B8D">
              <w:rPr>
                <w:lang w:val="sr-Latn-BA"/>
              </w:rPr>
              <w:t>,</w:t>
            </w:r>
            <w:r w:rsidR="00205D9D" w:rsidRPr="00F04B8D">
              <w:rPr>
                <w:lang w:val="sr-Latn-BA"/>
              </w:rPr>
              <w:t xml:space="preserve"> datumu </w:t>
            </w:r>
            <w:r w:rsidR="008C5B0F">
              <w:rPr>
                <w:lang w:val="sr-Latn-BA"/>
              </w:rPr>
              <w:t>naručivanja i isporuke</w:t>
            </w:r>
            <w:r w:rsidR="00205D9D" w:rsidRPr="00F04B8D">
              <w:rPr>
                <w:lang w:val="sr-Latn-BA"/>
              </w:rPr>
              <w:t xml:space="preserve"> </w:t>
            </w:r>
            <w:r w:rsidR="008C5B0F">
              <w:rPr>
                <w:lang w:val="sr-Latn-BA"/>
              </w:rPr>
              <w:t>poklona</w:t>
            </w:r>
            <w:r w:rsidR="00595BF9" w:rsidRPr="00F04B8D">
              <w:rPr>
                <w:lang w:val="sr-Latn-BA"/>
              </w:rPr>
              <w:t>,</w:t>
            </w:r>
            <w:r w:rsidR="00A91442" w:rsidRPr="00F04B8D">
              <w:rPr>
                <w:lang w:val="sr-Latn-BA"/>
              </w:rPr>
              <w:t xml:space="preserve"> cen</w:t>
            </w:r>
            <w:r w:rsidR="008C5B0F">
              <w:rPr>
                <w:lang w:val="sr-Latn-BA"/>
              </w:rPr>
              <w:t>a pokona</w:t>
            </w:r>
            <w:r w:rsidR="00A91442" w:rsidRPr="00F04B8D">
              <w:rPr>
                <w:lang w:val="sr-Latn-BA"/>
              </w:rPr>
              <w:t>,</w:t>
            </w:r>
            <w:r w:rsidR="00595BF9" w:rsidRPr="00F04B8D">
              <w:rPr>
                <w:lang w:val="sr-Latn-BA"/>
              </w:rPr>
              <w:t xml:space="preserve"> </w:t>
            </w:r>
            <w:r w:rsidR="004166AB">
              <w:rPr>
                <w:lang w:val="sr-Latn-BA"/>
              </w:rPr>
              <w:t>smeštanje proizvoda u shortlist ili korpu, te štampanje narudžbenice.</w:t>
            </w:r>
          </w:p>
        </w:tc>
      </w:tr>
      <w:tr w:rsidR="00206E1F" w:rsidRPr="00793D3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5B0F" w:rsidRPr="00F04B8D" w:rsidRDefault="00E0569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p</w:t>
            </w:r>
            <w:r w:rsidR="00205D9D" w:rsidRPr="00F04B8D">
              <w:rPr>
                <w:lang w:val="sr-Latn-BA"/>
              </w:rPr>
              <w:t xml:space="preserve">ostojećih </w:t>
            </w:r>
            <w:r w:rsidR="008C5B0F">
              <w:rPr>
                <w:lang w:val="sr-Latn-BA"/>
              </w:rPr>
              <w:t>web</w:t>
            </w:r>
            <w:r w:rsidR="00205D9D" w:rsidRPr="00F04B8D">
              <w:rPr>
                <w:lang w:val="sr-Latn-BA"/>
              </w:rPr>
              <w:t xml:space="preserve"> aplikcija</w:t>
            </w:r>
            <w:r w:rsidR="00143087" w:rsidRPr="00F04B8D">
              <w:rPr>
                <w:lang w:val="sr-Latn-BA"/>
              </w:rPr>
              <w:t xml:space="preserve"> sa distribuiranim, nekonzistentnim i neažurnim sadržajem</w:t>
            </w:r>
            <w:r w:rsidR="008C5B0F">
              <w:rPr>
                <w:lang w:val="sr-Latn-BA"/>
              </w:rPr>
              <w:t>, koje isporuku vrše isključivo na lokalnom ili na nivou unutar svoje države</w:t>
            </w:r>
          </w:p>
        </w:tc>
      </w:tr>
      <w:tr w:rsidR="00206E1F" w:rsidRPr="00793D3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F04B8D" w:rsidRDefault="00E0569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o</w:t>
            </w:r>
            <w:r w:rsidR="00143087" w:rsidRPr="00F04B8D">
              <w:rPr>
                <w:lang w:val="sr-Latn-BA"/>
              </w:rPr>
              <w:t>bezbediti ažurne i konzistentne infor</w:t>
            </w:r>
            <w:r w:rsidR="00205D9D" w:rsidRPr="00F04B8D">
              <w:rPr>
                <w:lang w:val="sr-Latn-BA"/>
              </w:rPr>
              <w:t xml:space="preserve">macije </w:t>
            </w:r>
            <w:r w:rsidR="008C5B0F">
              <w:rPr>
                <w:lang w:val="sr-Latn-BA"/>
              </w:rPr>
              <w:t>o poklonima na srpskom i engleskom jeziku, kao i pouzdanu isporuku poklona širom sveta.</w:t>
            </w:r>
          </w:p>
        </w:tc>
      </w:tr>
    </w:tbl>
    <w:p w:rsidR="00206E1F" w:rsidRPr="00F04B8D" w:rsidRDefault="00206E1F">
      <w:pPr>
        <w:rPr>
          <w:lang w:val="sr-Latn-BA"/>
        </w:rPr>
      </w:pPr>
    </w:p>
    <w:p w:rsidR="003E6219" w:rsidRPr="00F04B8D" w:rsidRDefault="003E6219">
      <w:pPr>
        <w:rPr>
          <w:lang w:val="sr-Latn-BA"/>
        </w:rPr>
      </w:pPr>
    </w:p>
    <w:p w:rsidR="00206E1F" w:rsidRPr="00F04B8D" w:rsidRDefault="00D44844">
      <w:pPr>
        <w:pStyle w:val="Heading1"/>
        <w:rPr>
          <w:lang w:val="sr-Latn-BA"/>
        </w:rPr>
      </w:pPr>
      <w:bookmarkStart w:id="7" w:name="_Toc515386541"/>
      <w:r w:rsidRPr="00F04B8D">
        <w:rPr>
          <w:lang w:val="sr-Latn-BA"/>
        </w:rPr>
        <w:t>Opis korisnika</w:t>
      </w:r>
      <w:bookmarkEnd w:id="7"/>
    </w:p>
    <w:p w:rsidR="00206E1F" w:rsidRPr="00F04B8D" w:rsidRDefault="008D40CE" w:rsidP="009075F6">
      <w:pPr>
        <w:pStyle w:val="BodyText"/>
        <w:rPr>
          <w:lang w:val="sr-Latn-BA"/>
        </w:rPr>
      </w:pPr>
      <w:r w:rsidRPr="00F04B8D">
        <w:rPr>
          <w:lang w:val="sr-Latn-BA"/>
        </w:rPr>
        <w:t>U ovom ode</w:t>
      </w:r>
      <w:r w:rsidR="00205D9D" w:rsidRPr="00F04B8D">
        <w:rPr>
          <w:lang w:val="sr-Latn-BA"/>
        </w:rPr>
        <w:t xml:space="preserve">ljku opisani su korisnici </w:t>
      </w:r>
      <w:r w:rsidR="008C5B0F">
        <w:rPr>
          <w:lang w:val="sr-Latn-BA"/>
        </w:rPr>
        <w:t>GIFTAPP</w:t>
      </w:r>
      <w:r w:rsidR="00205D9D" w:rsidRPr="00F04B8D">
        <w:rPr>
          <w:lang w:val="sr-Latn-BA"/>
        </w:rPr>
        <w:t xml:space="preserve"> aplikacije</w:t>
      </w:r>
      <w:r w:rsidR="003113E8"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 xml:space="preserve">Postoje </w:t>
      </w:r>
      <w:r w:rsidR="004166AB">
        <w:rPr>
          <w:lang w:val="sr-Latn-BA"/>
        </w:rPr>
        <w:t>3</w:t>
      </w:r>
      <w:r w:rsidRPr="00F04B8D">
        <w:rPr>
          <w:lang w:val="sr-Latn-BA"/>
        </w:rPr>
        <w:t xml:space="preserve"> tipa korisnika: </w:t>
      </w:r>
      <w:r w:rsidR="009B2233" w:rsidRPr="00F04B8D">
        <w:rPr>
          <w:lang w:val="sr-Latn-BA"/>
        </w:rPr>
        <w:t>administrator</w:t>
      </w:r>
      <w:r w:rsidR="00205D9D" w:rsidRPr="00F04B8D">
        <w:rPr>
          <w:lang w:val="sr-Latn-BA"/>
        </w:rPr>
        <w:t xml:space="preserve"> </w:t>
      </w:r>
      <w:r w:rsidR="004E6B59" w:rsidRPr="00F04B8D">
        <w:rPr>
          <w:lang w:val="sr-Latn-BA"/>
        </w:rPr>
        <w:t xml:space="preserve">(radnik </w:t>
      </w:r>
      <w:r w:rsidR="008C5B0F">
        <w:rPr>
          <w:lang w:val="sr-Latn-BA"/>
        </w:rPr>
        <w:t>gift shopa</w:t>
      </w:r>
      <w:r w:rsidR="00205D9D" w:rsidRPr="00F04B8D">
        <w:rPr>
          <w:lang w:val="sr-Latn-BA"/>
        </w:rPr>
        <w:t>)</w:t>
      </w:r>
      <w:r w:rsidR="003113E8" w:rsidRPr="00F04B8D">
        <w:rPr>
          <w:lang w:val="sr-Latn-BA"/>
        </w:rPr>
        <w:t xml:space="preserve"> i</w:t>
      </w:r>
      <w:r w:rsidRPr="00F04B8D">
        <w:rPr>
          <w:lang w:val="sr-Latn-BA"/>
        </w:rPr>
        <w:t xml:space="preserve"> </w:t>
      </w:r>
      <w:r w:rsidR="008C5B0F">
        <w:rPr>
          <w:lang w:val="sr-Latn-BA"/>
        </w:rPr>
        <w:t>korisnik</w:t>
      </w:r>
      <w:r w:rsidR="004166AB">
        <w:rPr>
          <w:lang w:val="sr-Latn-BA"/>
        </w:rPr>
        <w:t xml:space="preserve">, koji može biti neregistrovan </w:t>
      </w:r>
      <w:r w:rsidR="00E40A18">
        <w:rPr>
          <w:lang w:val="sr-Latn-BA"/>
        </w:rPr>
        <w:t>i registrovan korisnik.</w:t>
      </w:r>
    </w:p>
    <w:p w:rsidR="00206E1F" w:rsidRPr="00F04B8D" w:rsidRDefault="00B849B5" w:rsidP="00B849B5">
      <w:pPr>
        <w:pStyle w:val="Heading2"/>
        <w:rPr>
          <w:lang w:val="sr-Latn-BA"/>
        </w:rPr>
      </w:pPr>
      <w:bookmarkStart w:id="8" w:name="_Toc515386542"/>
      <w:r w:rsidRPr="00F04B8D">
        <w:rPr>
          <w:lang w:val="sr-Latn-BA"/>
        </w:rPr>
        <w:t>Opis potencijalnog tržišta</w:t>
      </w:r>
      <w:bookmarkEnd w:id="8"/>
    </w:p>
    <w:p w:rsidR="00206E1F" w:rsidRPr="00F04B8D" w:rsidRDefault="00206E1F">
      <w:pPr>
        <w:rPr>
          <w:lang w:val="sr-Latn-BA"/>
        </w:rPr>
      </w:pPr>
    </w:p>
    <w:p w:rsidR="0039103B" w:rsidRPr="00F04B8D" w:rsidRDefault="0039103B" w:rsidP="0039103B">
      <w:pPr>
        <w:pStyle w:val="BodyText"/>
        <w:rPr>
          <w:lang w:val="sr-Latn-BA"/>
        </w:rPr>
      </w:pPr>
      <w:r w:rsidRPr="00F04B8D">
        <w:rPr>
          <w:lang w:val="sr-Latn-BA"/>
        </w:rPr>
        <w:t>Potencijalni korisnici sistema su edukovani pojedinci sa poznavanjem rada na računaru.</w:t>
      </w:r>
      <w:r w:rsidR="004E6B59" w:rsidRPr="00F04B8D">
        <w:rPr>
          <w:lang w:val="sr-Latn-BA"/>
        </w:rPr>
        <w:t xml:space="preserve"> Korisnici koji ne poznaju rad na računaru moći će da dobiju sve informacije od </w:t>
      </w:r>
      <w:r w:rsidR="008C5B0F">
        <w:rPr>
          <w:lang w:val="sr-Latn-BA"/>
        </w:rPr>
        <w:t xml:space="preserve">administratora aplikacije. </w:t>
      </w:r>
    </w:p>
    <w:p w:rsidR="009B2233" w:rsidRPr="00F04B8D" w:rsidRDefault="004E6B59" w:rsidP="009B2233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Inicijalna verzija </w:t>
      </w:r>
      <w:r w:rsidR="008C5B0F">
        <w:rPr>
          <w:lang w:val="sr-Latn-BA"/>
        </w:rPr>
        <w:t>GIFTAPP</w:t>
      </w:r>
      <w:r w:rsidRPr="00F04B8D">
        <w:rPr>
          <w:lang w:val="sr-Latn-BA"/>
        </w:rPr>
        <w:t xml:space="preserve">  aplikacije</w:t>
      </w:r>
      <w:r w:rsidR="00F009F3" w:rsidRPr="00F04B8D">
        <w:rPr>
          <w:lang w:val="sr-Latn-BA"/>
        </w:rPr>
        <w:t xml:space="preserve"> će biti namenjena </w:t>
      </w:r>
      <w:r w:rsidR="008C5B0F">
        <w:rPr>
          <w:lang w:val="sr-Latn-BA"/>
        </w:rPr>
        <w:t>gift shopu</w:t>
      </w:r>
      <w:r w:rsidR="00284518">
        <w:rPr>
          <w:lang w:val="sr-Latn-BA"/>
        </w:rPr>
        <w:t xml:space="preserve"> BLOOM u Tutinu</w:t>
      </w:r>
      <w:r w:rsidR="0039103B" w:rsidRPr="00F04B8D">
        <w:rPr>
          <w:lang w:val="sr-Latn-BA"/>
        </w:rPr>
        <w:t>. Ukoliko se ukaže interesovanje moguće je proširiti</w:t>
      </w:r>
      <w:r w:rsidRPr="00F04B8D">
        <w:rPr>
          <w:lang w:val="sr-Latn-BA"/>
        </w:rPr>
        <w:t xml:space="preserve"> primenu i na druge </w:t>
      </w:r>
      <w:r w:rsidR="00284518">
        <w:rPr>
          <w:lang w:val="sr-Latn-BA"/>
        </w:rPr>
        <w:t>gift shopove</w:t>
      </w:r>
      <w:r w:rsidR="0039103B" w:rsidRPr="00F04B8D">
        <w:rPr>
          <w:lang w:val="sr-Latn-BA"/>
        </w:rPr>
        <w:t xml:space="preserve"> u</w:t>
      </w:r>
      <w:r w:rsidRPr="00F04B8D">
        <w:rPr>
          <w:lang w:val="sr-Latn-BA"/>
        </w:rPr>
        <w:t xml:space="preserve"> okruženju. Kao rezultat, </w:t>
      </w:r>
      <w:r w:rsidR="00284518">
        <w:rPr>
          <w:lang w:val="sr-Latn-BA"/>
        </w:rPr>
        <w:t>GIFTAPP</w:t>
      </w:r>
      <w:r w:rsidRPr="00F04B8D">
        <w:rPr>
          <w:lang w:val="sr-Latn-BA"/>
        </w:rPr>
        <w:t xml:space="preserve"> aplikacija</w:t>
      </w:r>
      <w:r w:rsidR="0039103B" w:rsidRPr="00F04B8D">
        <w:rPr>
          <w:lang w:val="sr-Latn-BA"/>
        </w:rPr>
        <w:t xml:space="preserve"> će biti projektovan</w:t>
      </w:r>
      <w:r w:rsidRPr="00F04B8D">
        <w:rPr>
          <w:lang w:val="sr-Latn-BA"/>
        </w:rPr>
        <w:t>a da bude fleksibilna</w:t>
      </w:r>
      <w:r w:rsidR="0039103B" w:rsidRPr="00F04B8D">
        <w:rPr>
          <w:lang w:val="sr-Latn-BA"/>
        </w:rPr>
        <w:t xml:space="preserve"> i proširiv</w:t>
      </w:r>
      <w:r w:rsidRPr="00F04B8D">
        <w:rPr>
          <w:lang w:val="sr-Latn-BA"/>
        </w:rPr>
        <w:t>a</w:t>
      </w:r>
      <w:r w:rsidR="0039103B" w:rsidRPr="00F04B8D">
        <w:rPr>
          <w:lang w:val="sr-Latn-BA"/>
        </w:rPr>
        <w:t xml:space="preserve"> za kori</w:t>
      </w:r>
      <w:r w:rsidRPr="00F04B8D">
        <w:rPr>
          <w:lang w:val="sr-Latn-BA"/>
        </w:rPr>
        <w:t xml:space="preserve">šćenje i u drugim </w:t>
      </w:r>
      <w:r w:rsidR="00284518">
        <w:rPr>
          <w:lang w:val="sr-Latn-BA"/>
        </w:rPr>
        <w:t>gift shopovima.</w:t>
      </w:r>
    </w:p>
    <w:p w:rsidR="0039103B" w:rsidRPr="00F04B8D" w:rsidRDefault="004E6B59" w:rsidP="009B2233">
      <w:pPr>
        <w:pStyle w:val="BodyText"/>
        <w:rPr>
          <w:lang w:val="sr-Latn-BA"/>
        </w:rPr>
      </w:pPr>
      <w:r w:rsidRPr="00F04B8D">
        <w:rPr>
          <w:lang w:val="sr-Latn-BA"/>
        </w:rPr>
        <w:t>Dizajn aplikacije</w:t>
      </w:r>
      <w:r w:rsidR="009B2233" w:rsidRPr="00F04B8D">
        <w:rPr>
          <w:lang w:val="sr-Latn-BA"/>
        </w:rPr>
        <w:t xml:space="preserve"> će biti što je moguće više zasnovan na podacima koji se čuvaju u bazi podataka što će omogućiti jednostavne modifikacije nakon instalacije sistema.</w:t>
      </w:r>
    </w:p>
    <w:p w:rsidR="00206E1F" w:rsidRPr="00F04B8D" w:rsidRDefault="00D44844" w:rsidP="00D44844">
      <w:pPr>
        <w:pStyle w:val="Heading2"/>
        <w:rPr>
          <w:lang w:val="sr-Latn-BA"/>
        </w:rPr>
      </w:pPr>
      <w:bookmarkStart w:id="9" w:name="_Toc515386543"/>
      <w:r w:rsidRPr="00F04B8D">
        <w:rPr>
          <w:lang w:val="sr-Latn-BA"/>
        </w:rPr>
        <w:t>Profili korisnika</w:t>
      </w:r>
      <w:bookmarkEnd w:id="9"/>
    </w:p>
    <w:p w:rsidR="00206E1F" w:rsidRPr="00F04B8D" w:rsidRDefault="00206E1F">
      <w:pPr>
        <w:rPr>
          <w:lang w:val="sr-Latn-BA"/>
        </w:rPr>
      </w:pPr>
    </w:p>
    <w:p w:rsidR="003B1702" w:rsidRPr="00F04B8D" w:rsidRDefault="004E6B59" w:rsidP="003B1702">
      <w:pPr>
        <w:pStyle w:val="BodyText"/>
        <w:rPr>
          <w:b/>
          <w:lang w:val="sr-Latn-BA"/>
        </w:rPr>
      </w:pPr>
      <w:r w:rsidRPr="00F04B8D">
        <w:rPr>
          <w:b/>
          <w:lang w:val="sr-Latn-BA"/>
        </w:rPr>
        <w:t>Administrator aplikacije</w:t>
      </w:r>
      <w:r w:rsidR="003B1702" w:rsidRPr="00F04B8D">
        <w:rPr>
          <w:b/>
          <w:lang w:val="sr-Latn-BA"/>
        </w:rPr>
        <w:t xml:space="preserve"> (skraćeno administrator):</w:t>
      </w:r>
    </w:p>
    <w:p w:rsidR="00651157" w:rsidRPr="00F04B8D" w:rsidRDefault="00804367" w:rsidP="00804367">
      <w:pPr>
        <w:pStyle w:val="BodyText"/>
        <w:rPr>
          <w:lang w:val="sr-Latn-BA"/>
        </w:rPr>
      </w:pPr>
      <w:r w:rsidRPr="00F04B8D">
        <w:rPr>
          <w:lang w:val="sr-Latn-BA"/>
        </w:rPr>
        <w:t>Administrator</w:t>
      </w:r>
      <w:r w:rsidR="00651157" w:rsidRPr="00F04B8D">
        <w:rPr>
          <w:lang w:val="sr-Latn-BA"/>
        </w:rPr>
        <w:t xml:space="preserve"> – radnik </w:t>
      </w:r>
      <w:r w:rsidR="00284518">
        <w:rPr>
          <w:lang w:val="sr-Latn-BA"/>
        </w:rPr>
        <w:t>gift shopa</w:t>
      </w:r>
      <w:r w:rsidRPr="00F04B8D">
        <w:rPr>
          <w:lang w:val="sr-Latn-BA"/>
        </w:rPr>
        <w:t xml:space="preserve"> je zadužen za instaliranje, konfigurisanje i kasnije </w:t>
      </w:r>
      <w:r w:rsidR="00651157" w:rsidRPr="00F04B8D">
        <w:rPr>
          <w:lang w:val="sr-Latn-BA"/>
        </w:rPr>
        <w:t>da unosi, menja, briše, uređuje, prikazuje i prilagođava sadržaj aplikacije</w:t>
      </w:r>
      <w:r w:rsidR="00E40A18">
        <w:rPr>
          <w:lang w:val="sr-Latn-BA"/>
        </w:rPr>
        <w:t>, koji se odnosi na poklone i sve detalje i dodatne informacije i pojedinosti vezane za poklone.</w:t>
      </w:r>
    </w:p>
    <w:p w:rsidR="00804367" w:rsidRPr="00F04B8D" w:rsidRDefault="00804367" w:rsidP="00804367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U ulozi administratora će se </w:t>
      </w:r>
      <w:r w:rsidR="004E6B59" w:rsidRPr="00F04B8D">
        <w:rPr>
          <w:lang w:val="sr-Latn-BA"/>
        </w:rPr>
        <w:t xml:space="preserve">najčešće naći </w:t>
      </w:r>
      <w:r w:rsidRPr="00F04B8D">
        <w:rPr>
          <w:lang w:val="sr-Latn-BA"/>
        </w:rPr>
        <w:t>osoba sa visokim nivoom poznavanja rada na računa</w:t>
      </w:r>
      <w:r w:rsidR="004E6B59" w:rsidRPr="00F04B8D">
        <w:rPr>
          <w:lang w:val="sr-Latn-BA"/>
        </w:rPr>
        <w:t xml:space="preserve">ru i administriranja </w:t>
      </w:r>
      <w:r w:rsidR="00284518">
        <w:rPr>
          <w:lang w:val="sr-Latn-BA"/>
        </w:rPr>
        <w:t>web</w:t>
      </w:r>
      <w:r w:rsidR="004E6B59" w:rsidRPr="00F04B8D">
        <w:rPr>
          <w:lang w:val="sr-Latn-BA"/>
        </w:rPr>
        <w:t xml:space="preserve"> aplikacija.</w:t>
      </w:r>
      <w:r w:rsidR="00651157" w:rsidRPr="00F04B8D">
        <w:rPr>
          <w:lang w:val="sr-Latn-BA"/>
        </w:rPr>
        <w:t xml:space="preserve"> </w:t>
      </w:r>
    </w:p>
    <w:p w:rsidR="003B1702" w:rsidRPr="00F04B8D" w:rsidRDefault="00804367" w:rsidP="00804367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Administrator će imati pristup svim funkcijama </w:t>
      </w:r>
      <w:r w:rsidR="00C503E4" w:rsidRPr="00F04B8D">
        <w:rPr>
          <w:lang w:val="sr-Latn-BA"/>
        </w:rPr>
        <w:t>sistema.</w:t>
      </w:r>
    </w:p>
    <w:p w:rsidR="00206E1F" w:rsidRPr="00F04B8D" w:rsidRDefault="00284518" w:rsidP="009B2233">
      <w:pPr>
        <w:pStyle w:val="BodyText"/>
        <w:rPr>
          <w:b/>
          <w:lang w:val="sr-Latn-BA"/>
        </w:rPr>
      </w:pPr>
      <w:r>
        <w:rPr>
          <w:b/>
          <w:lang w:val="sr-Latn-BA"/>
        </w:rPr>
        <w:t>Posetilac</w:t>
      </w:r>
      <w:r w:rsidR="00651157" w:rsidRPr="00F04B8D">
        <w:rPr>
          <w:b/>
          <w:lang w:val="sr-Latn-BA"/>
        </w:rPr>
        <w:t xml:space="preserve"> </w:t>
      </w:r>
      <w:r>
        <w:rPr>
          <w:b/>
          <w:lang w:val="sr-Latn-BA"/>
        </w:rPr>
        <w:t>gift shopa</w:t>
      </w:r>
      <w:r w:rsidR="00651157" w:rsidRPr="00F04B8D">
        <w:rPr>
          <w:b/>
          <w:lang w:val="sr-Latn-BA"/>
        </w:rPr>
        <w:t xml:space="preserve"> </w:t>
      </w:r>
      <w:r w:rsidR="009B2233" w:rsidRPr="00F04B8D">
        <w:rPr>
          <w:b/>
          <w:lang w:val="sr-Latn-BA"/>
        </w:rPr>
        <w:t xml:space="preserve"> (skraćeno posetilac)</w:t>
      </w:r>
      <w:r w:rsidR="00E40A18">
        <w:rPr>
          <w:b/>
          <w:lang w:val="sr-Latn-BA"/>
        </w:rPr>
        <w:t xml:space="preserve"> – NEREGISTROVANI KORISNIK:</w:t>
      </w:r>
    </w:p>
    <w:p w:rsidR="00651157" w:rsidRDefault="00651157" w:rsidP="009B2233">
      <w:pPr>
        <w:pStyle w:val="BodyText"/>
        <w:rPr>
          <w:lang w:val="sr-Latn-BA"/>
        </w:rPr>
      </w:pPr>
      <w:r w:rsidRPr="00F04B8D">
        <w:rPr>
          <w:lang w:val="sr-Latn-BA"/>
        </w:rPr>
        <w:lastRenderedPageBreak/>
        <w:t xml:space="preserve">Posetilac </w:t>
      </w:r>
      <w:r w:rsidR="00284518">
        <w:rPr>
          <w:lang w:val="sr-Latn-BA"/>
        </w:rPr>
        <w:t>gift shopa</w:t>
      </w:r>
      <w:r w:rsidRPr="00F04B8D">
        <w:rPr>
          <w:lang w:val="sr-Latn-BA"/>
        </w:rPr>
        <w:t xml:space="preserve"> je osoba zainteresovana za </w:t>
      </w:r>
      <w:r w:rsidR="00284518">
        <w:rPr>
          <w:lang w:val="sr-Latn-BA"/>
        </w:rPr>
        <w:t>poklone u gift shopu</w:t>
      </w:r>
      <w:r w:rsidRPr="00F04B8D">
        <w:rPr>
          <w:lang w:val="sr-Latn-BA"/>
        </w:rPr>
        <w:t>. Posetilac moze da bude bilo ko, bez obzira na nivo obrazovanja i nivo poznavanja rada na računaru.</w:t>
      </w:r>
      <w:r w:rsidR="00E40A18">
        <w:rPr>
          <w:lang w:val="sr-Latn-BA"/>
        </w:rPr>
        <w:t xml:space="preserve"> Međutim, neregistrovani korisnici imaju ograničene mogućnosti. Ne mogu smestiti poklone niti u shortlist, niti u korpu. Samim tim, neregistrovani korisnici ne mogu naručiti sve dok se ne registruju. </w:t>
      </w:r>
    </w:p>
    <w:p w:rsidR="00E40A18" w:rsidRDefault="00E40A18" w:rsidP="009B2233">
      <w:pPr>
        <w:pStyle w:val="BodyText"/>
        <w:rPr>
          <w:lang w:val="sr-Latn-BA"/>
        </w:rPr>
      </w:pPr>
    </w:p>
    <w:p w:rsidR="00E40A18" w:rsidRDefault="00E40A18" w:rsidP="009B2233">
      <w:pPr>
        <w:pStyle w:val="BodyText"/>
        <w:rPr>
          <w:lang w:val="sr-Latn-BA"/>
        </w:rPr>
      </w:pPr>
      <w:r>
        <w:rPr>
          <w:b/>
          <w:lang w:val="sr-Latn-BA"/>
        </w:rPr>
        <w:t>Registrovani korisnik:</w:t>
      </w:r>
      <w:r>
        <w:rPr>
          <w:lang w:val="sr-Latn-BA"/>
        </w:rPr>
        <w:t xml:space="preserve"> </w:t>
      </w:r>
    </w:p>
    <w:p w:rsidR="00E40A18" w:rsidRPr="00E40A18" w:rsidRDefault="00E40A18" w:rsidP="009B2233">
      <w:pPr>
        <w:pStyle w:val="BodyText"/>
        <w:rPr>
          <w:lang w:val="sr-Latn-BA"/>
        </w:rPr>
      </w:pPr>
      <w:r>
        <w:rPr>
          <w:lang w:val="sr-Latn-BA"/>
        </w:rPr>
        <w:t>Takođe osoba koja je zainteresovana za poklone u gift shopu i takođe može biti bilo ko, ne gledajući stručnu spremu niti nivo poznavanja rada na računaru. Razlikuje se od neregistrovanog korisnika po tome što može dodavati proizvode u shortlist/korpu, te u bilo kom trenutku naručiti poklone.</w:t>
      </w:r>
    </w:p>
    <w:p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10" w:name="_Toc515386544"/>
      <w:r w:rsidRPr="00F04B8D">
        <w:rPr>
          <w:color w:val="000000"/>
          <w:lang w:val="sr-Latn-BA"/>
        </w:rPr>
        <w:t>Opis okruženja</w:t>
      </w:r>
      <w:bookmarkEnd w:id="10"/>
    </w:p>
    <w:p w:rsidR="00206E1F" w:rsidRDefault="00FF2E3F">
      <w:pPr>
        <w:rPr>
          <w:lang w:val="sr-Latn-CS"/>
        </w:rPr>
      </w:pPr>
      <w:r>
        <w:rPr>
          <w:lang w:val="sr-Latn-BA"/>
        </w:rPr>
        <w:t xml:space="preserve">               </w:t>
      </w:r>
      <w:r>
        <w:rPr>
          <w:lang w:val="sr-Latn-CS"/>
        </w:rPr>
        <w:t xml:space="preserve">Korisnici sistema pristupaju sistemu preko Web-a što zahteva minimum modemsku Internet konekciju.                </w:t>
      </w:r>
    </w:p>
    <w:p w:rsidR="00FF2E3F" w:rsidRPr="00F04B8D" w:rsidRDefault="00FF2E3F">
      <w:pPr>
        <w:rPr>
          <w:lang w:val="sr-Latn-BA"/>
        </w:rPr>
      </w:pPr>
      <w:r>
        <w:rPr>
          <w:lang w:val="sr-Latn-BA"/>
        </w:rPr>
        <w:t xml:space="preserve">               Ne postoje posebna ograničenja u pogledu okruženja. </w:t>
      </w:r>
    </w:p>
    <w:p w:rsidR="00206E1F" w:rsidRPr="00F04B8D" w:rsidRDefault="00D44844" w:rsidP="00D44844">
      <w:pPr>
        <w:pStyle w:val="Heading2"/>
        <w:rPr>
          <w:color w:val="000000"/>
          <w:lang w:val="sr-Latn-BA"/>
        </w:rPr>
      </w:pPr>
      <w:bookmarkStart w:id="11" w:name="_Toc515386545"/>
      <w:r w:rsidRPr="00F04B8D">
        <w:rPr>
          <w:color w:val="000000"/>
          <w:lang w:val="sr-Latn-BA"/>
        </w:rPr>
        <w:t>Osnovne potrebe korisnika</w:t>
      </w:r>
      <w:bookmarkEnd w:id="11"/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Brže i kvalitetnije pružanje usluga</w:t>
      </w:r>
      <w:r w:rsidR="003113E8" w:rsidRPr="00F04B8D">
        <w:rPr>
          <w:lang w:val="sr-Latn-BA"/>
        </w:rPr>
        <w:t>;</w:t>
      </w:r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Savremen i moderan način rada</w:t>
      </w:r>
      <w:r w:rsidR="003113E8" w:rsidRPr="00F04B8D">
        <w:rPr>
          <w:lang w:val="sr-Latn-BA"/>
        </w:rPr>
        <w:t>;</w:t>
      </w:r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</w:t>
      </w:r>
      <w:r w:rsidR="00FF2E3F">
        <w:rPr>
          <w:lang w:val="sr-Latn-BA"/>
        </w:rPr>
        <w:t>slobodnih termina i datuma za naručivanje i isporuku poklona</w:t>
      </w:r>
      <w:r w:rsidR="003113E8" w:rsidRPr="00F04B8D">
        <w:rPr>
          <w:lang w:val="sr-Latn-BA"/>
        </w:rPr>
        <w:t>;</w:t>
      </w:r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FF2E3F">
        <w:rPr>
          <w:lang w:val="sr-Latn-BA"/>
        </w:rPr>
        <w:t>poklonima</w:t>
      </w:r>
      <w:r w:rsidR="003113E8" w:rsidRPr="00F04B8D">
        <w:rPr>
          <w:lang w:val="sr-Latn-BA"/>
        </w:rPr>
        <w:t>;</w:t>
      </w:r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FF2E3F">
        <w:rPr>
          <w:lang w:val="sr-Latn-BA"/>
        </w:rPr>
        <w:t>specijalizovanim personalnim</w:t>
      </w:r>
      <w:r w:rsidR="0055790D" w:rsidRPr="00F04B8D">
        <w:rPr>
          <w:lang w:val="sr-Latn-BA"/>
        </w:rPr>
        <w:t xml:space="preserve"> </w:t>
      </w:r>
      <w:r w:rsidR="00FF2E3F">
        <w:rPr>
          <w:lang w:val="sr-Latn-BA"/>
        </w:rPr>
        <w:t>poklonima</w:t>
      </w:r>
      <w:r w:rsidR="003113E8" w:rsidRPr="00F04B8D">
        <w:rPr>
          <w:lang w:val="sr-Latn-BA"/>
        </w:rPr>
        <w:t>;</w:t>
      </w:r>
    </w:p>
    <w:p w:rsidR="00942816" w:rsidRPr="00F04B8D" w:rsidRDefault="003113E8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Mogućnost odabira mesta</w:t>
      </w:r>
      <w:r w:rsidR="00FF2E3F">
        <w:rPr>
          <w:lang w:val="sr-Latn-BA"/>
        </w:rPr>
        <w:t xml:space="preserve"> za isporuku</w:t>
      </w:r>
      <w:r w:rsidRPr="00F04B8D">
        <w:rPr>
          <w:lang w:val="sr-Latn-BA"/>
        </w:rPr>
        <w:t>;</w:t>
      </w:r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Informacije o cenama </w:t>
      </w:r>
      <w:r w:rsidR="00FF2E3F">
        <w:rPr>
          <w:lang w:val="sr-Latn-BA"/>
        </w:rPr>
        <w:t>poklona</w:t>
      </w:r>
      <w:r w:rsidR="003113E8" w:rsidRPr="00F04B8D">
        <w:rPr>
          <w:lang w:val="sr-Latn-BA"/>
        </w:rPr>
        <w:t>;</w:t>
      </w:r>
    </w:p>
    <w:p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Ukoliko se jave neki novi zahtevi od strane potencijalnih korisnika, biće realizovani u najkraćem roku.</w:t>
      </w:r>
    </w:p>
    <w:p w:rsidR="00206E1F" w:rsidRPr="00F04B8D" w:rsidRDefault="00206E1F">
      <w:pPr>
        <w:rPr>
          <w:lang w:val="sr-Latn-BA"/>
        </w:rPr>
      </w:pPr>
    </w:p>
    <w:p w:rsidR="00206E1F" w:rsidRPr="00F04B8D" w:rsidRDefault="00D44844" w:rsidP="00D44844">
      <w:pPr>
        <w:pStyle w:val="Heading2"/>
        <w:rPr>
          <w:lang w:val="sr-Latn-BA"/>
        </w:rPr>
      </w:pPr>
      <w:bookmarkStart w:id="12" w:name="_Toc515386546"/>
      <w:r w:rsidRPr="00F04B8D">
        <w:rPr>
          <w:lang w:val="sr-Latn-BA"/>
        </w:rPr>
        <w:t>Alternative i konkurencija</w:t>
      </w:r>
      <w:bookmarkEnd w:id="12"/>
    </w:p>
    <w:p w:rsidR="00206E1F" w:rsidRPr="00F04B8D" w:rsidRDefault="00C032FC" w:rsidP="00B46D71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Istraživanje vezano za </w:t>
      </w:r>
      <w:r w:rsidR="00B46D71" w:rsidRPr="00F04B8D">
        <w:rPr>
          <w:lang w:val="sr-Latn-BA"/>
        </w:rPr>
        <w:t xml:space="preserve">analizu </w:t>
      </w:r>
      <w:r w:rsidRPr="00F04B8D">
        <w:rPr>
          <w:lang w:val="sr-Latn-BA"/>
        </w:rPr>
        <w:t>postojeć</w:t>
      </w:r>
      <w:r w:rsidR="00B46D71" w:rsidRPr="00F04B8D">
        <w:rPr>
          <w:lang w:val="sr-Latn-BA"/>
        </w:rPr>
        <w:t>ih</w:t>
      </w:r>
      <w:r w:rsidRPr="00F04B8D">
        <w:rPr>
          <w:lang w:val="sr-Latn-BA"/>
        </w:rPr>
        <w:t xml:space="preserve"> proizvod</w:t>
      </w:r>
      <w:r w:rsidR="00B46D71" w:rsidRPr="00F04B8D">
        <w:rPr>
          <w:lang w:val="sr-Latn-BA"/>
        </w:rPr>
        <w:t>a</w:t>
      </w:r>
      <w:r w:rsidRPr="00F04B8D">
        <w:rPr>
          <w:lang w:val="sr-Latn-BA"/>
        </w:rPr>
        <w:t xml:space="preserve"> koji bi </w:t>
      </w:r>
      <w:r w:rsidR="00B46D71" w:rsidRPr="00F04B8D">
        <w:rPr>
          <w:lang w:val="sr-Latn-BA"/>
        </w:rPr>
        <w:t xml:space="preserve">u potpunosti </w:t>
      </w:r>
      <w:r w:rsidRPr="00F04B8D">
        <w:rPr>
          <w:lang w:val="sr-Latn-BA"/>
        </w:rPr>
        <w:t>rešili navedene probleme n</w:t>
      </w:r>
      <w:r w:rsidR="00B46D71" w:rsidRPr="00F04B8D">
        <w:rPr>
          <w:lang w:val="sr-Latn-BA"/>
        </w:rPr>
        <w:t xml:space="preserve">ije obavljeno, tako da za sada nije poznato da li postoje gotova rešenja kao alternativa proizvoda koji se razvija. </w:t>
      </w:r>
    </w:p>
    <w:p w:rsidR="003E6219" w:rsidRPr="00F04B8D" w:rsidRDefault="003E6219" w:rsidP="00B46D71">
      <w:pPr>
        <w:pStyle w:val="BodyText"/>
        <w:rPr>
          <w:lang w:val="sr-Latn-BA"/>
        </w:rPr>
      </w:pPr>
    </w:p>
    <w:p w:rsidR="00206E1F" w:rsidRPr="00F04B8D" w:rsidRDefault="00B849B5" w:rsidP="00D44844">
      <w:pPr>
        <w:pStyle w:val="Heading1"/>
        <w:numPr>
          <w:ilvl w:val="0"/>
          <w:numId w:val="4"/>
        </w:numPr>
        <w:rPr>
          <w:lang w:val="sr-Latn-BA"/>
        </w:rPr>
      </w:pPr>
      <w:bookmarkStart w:id="13" w:name="_Toc515386547"/>
      <w:r w:rsidRPr="00F04B8D">
        <w:rPr>
          <w:lang w:val="sr-Latn-BA"/>
        </w:rPr>
        <w:t>Opis</w:t>
      </w:r>
      <w:r w:rsidR="00D44844" w:rsidRPr="00F04B8D">
        <w:rPr>
          <w:lang w:val="sr-Latn-BA"/>
        </w:rPr>
        <w:t xml:space="preserve"> proizvoda</w:t>
      </w:r>
      <w:bookmarkEnd w:id="13"/>
    </w:p>
    <w:p w:rsidR="00206E1F" w:rsidRPr="00F04B8D" w:rsidRDefault="00D00311" w:rsidP="00732741">
      <w:pPr>
        <w:pStyle w:val="BodyText"/>
        <w:rPr>
          <w:lang w:val="sr-Latn-BA"/>
        </w:rPr>
      </w:pPr>
      <w:r w:rsidRPr="00F04B8D">
        <w:rPr>
          <w:lang w:val="sr-Latn-BA"/>
        </w:rPr>
        <w:t>U ovom odeljku je dat pogled na o</w:t>
      </w:r>
      <w:r w:rsidR="006F512A" w:rsidRPr="00F04B8D">
        <w:rPr>
          <w:lang w:val="sr-Latn-BA"/>
        </w:rPr>
        <w:t xml:space="preserve">snovne mogućnosti </w:t>
      </w:r>
      <w:r w:rsidR="00FF2E3F">
        <w:rPr>
          <w:lang w:val="sr-Latn-BA"/>
        </w:rPr>
        <w:t>GIFTAPP</w:t>
      </w:r>
      <w:r w:rsidR="006F512A" w:rsidRPr="00F04B8D">
        <w:rPr>
          <w:lang w:val="sr-Latn-BA"/>
        </w:rPr>
        <w:t xml:space="preserve"> aplikacije</w:t>
      </w:r>
      <w:r w:rsidR="00732741" w:rsidRPr="00F04B8D">
        <w:rPr>
          <w:lang w:val="sr-Latn-BA"/>
        </w:rPr>
        <w:t>,</w:t>
      </w:r>
      <w:r w:rsidRPr="00F04B8D">
        <w:rPr>
          <w:lang w:val="sr-Latn-BA"/>
        </w:rPr>
        <w:t xml:space="preserve"> kont</w:t>
      </w:r>
      <w:r w:rsidR="006F512A" w:rsidRPr="00F04B8D">
        <w:rPr>
          <w:lang w:val="sr-Latn-BA"/>
        </w:rPr>
        <w:t>ekst u kome aplikacija treba da funkcioniše</w:t>
      </w:r>
      <w:r w:rsidR="00206E1F" w:rsidRPr="00F04B8D">
        <w:rPr>
          <w:lang w:val="sr-Latn-BA"/>
        </w:rPr>
        <w:t xml:space="preserve">. </w:t>
      </w:r>
    </w:p>
    <w:p w:rsidR="00206E1F" w:rsidRPr="00F04B8D" w:rsidRDefault="00D44844" w:rsidP="00D44844">
      <w:pPr>
        <w:pStyle w:val="Heading2"/>
        <w:rPr>
          <w:lang w:val="sr-Latn-BA"/>
        </w:rPr>
      </w:pPr>
      <w:bookmarkStart w:id="14" w:name="_Toc515386548"/>
      <w:r w:rsidRPr="00F04B8D">
        <w:rPr>
          <w:lang w:val="sr-Latn-BA"/>
        </w:rPr>
        <w:t>Perspektiva proi</w:t>
      </w:r>
      <w:r w:rsidR="00B849B5" w:rsidRPr="00F04B8D">
        <w:rPr>
          <w:lang w:val="sr-Latn-BA"/>
        </w:rPr>
        <w:t>z</w:t>
      </w:r>
      <w:r w:rsidRPr="00F04B8D">
        <w:rPr>
          <w:lang w:val="sr-Latn-BA"/>
        </w:rPr>
        <w:t>voda</w:t>
      </w:r>
      <w:bookmarkEnd w:id="14"/>
      <w:r w:rsidR="00206E1F" w:rsidRPr="00F04B8D">
        <w:rPr>
          <w:lang w:val="sr-Latn-BA"/>
        </w:rPr>
        <w:t xml:space="preserve"> </w:t>
      </w:r>
    </w:p>
    <w:p w:rsidR="00206E1F" w:rsidRPr="00F04B8D" w:rsidRDefault="00FF2E3F" w:rsidP="00732741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27185A" w:rsidRPr="00F04B8D">
        <w:rPr>
          <w:lang w:val="sr-Latn-BA"/>
        </w:rPr>
        <w:t xml:space="preserve"> aplikacija </w:t>
      </w:r>
      <w:r w:rsidR="00DD5D3F">
        <w:rPr>
          <w:lang w:val="sr-Latn-BA"/>
        </w:rPr>
        <w:t>će služiti kao veb aplikacija za online gift shop.</w:t>
      </w:r>
      <w:r w:rsidR="0027185A" w:rsidRPr="00F04B8D">
        <w:rPr>
          <w:lang w:val="sr-Latn-BA"/>
        </w:rPr>
        <w:t xml:space="preserve"> </w:t>
      </w:r>
      <w:r w:rsidR="00732741" w:rsidRPr="00F04B8D">
        <w:rPr>
          <w:lang w:val="sr-Latn-BA"/>
        </w:rPr>
        <w:t>Dijagram koji pokazuje kontekst sistema je dat na slici 6.1.1</w:t>
      </w:r>
      <w:r w:rsidR="00206E1F" w:rsidRPr="00F04B8D">
        <w:rPr>
          <w:lang w:val="sr-Latn-BA"/>
        </w:rPr>
        <w:t>.</w:t>
      </w:r>
    </w:p>
    <w:p w:rsidR="00206E1F" w:rsidRPr="00F04B8D" w:rsidRDefault="00FF2E3F" w:rsidP="009410E9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9410E9" w:rsidRPr="00F04B8D">
        <w:rPr>
          <w:lang w:val="sr-Latn-BA"/>
        </w:rPr>
        <w:t xml:space="preserve"> aplikacija</w:t>
      </w:r>
      <w:r w:rsidR="00732741" w:rsidRPr="00F04B8D">
        <w:rPr>
          <w:lang w:val="sr-Latn-BA"/>
        </w:rPr>
        <w:t xml:space="preserve"> će</w:t>
      </w:r>
      <w:r w:rsidR="009410E9" w:rsidRPr="00F04B8D">
        <w:rPr>
          <w:lang w:val="sr-Latn-BA"/>
        </w:rPr>
        <w:t xml:space="preserve"> biti zasnovana na </w:t>
      </w:r>
      <w:r>
        <w:rPr>
          <w:lang w:val="sr-Latn-BA"/>
        </w:rPr>
        <w:t>web</w:t>
      </w:r>
      <w:r w:rsidR="009410E9" w:rsidRPr="00F04B8D">
        <w:rPr>
          <w:lang w:val="sr-Latn-BA"/>
        </w:rPr>
        <w:t xml:space="preserve"> arhitekturi</w:t>
      </w:r>
      <w:r w:rsidR="00732741" w:rsidRPr="00F04B8D">
        <w:rPr>
          <w:lang w:val="sr-Latn-BA"/>
        </w:rPr>
        <w:t xml:space="preserve"> ilustrovanoj na slici 6.1.2.</w:t>
      </w:r>
      <w:r w:rsidR="00206E1F" w:rsidRPr="00F04B8D">
        <w:rPr>
          <w:lang w:val="sr-Latn-BA"/>
        </w:rPr>
        <w:t xml:space="preserve"> </w:t>
      </w:r>
      <w:r w:rsidR="009410E9" w:rsidRPr="00F04B8D">
        <w:rPr>
          <w:lang w:val="sr-Latn-BA"/>
        </w:rPr>
        <w:t>Aplikacija može raditi na Windows platformi.</w:t>
      </w:r>
    </w:p>
    <w:p w:rsidR="00206E1F" w:rsidRPr="00F04B8D" w:rsidRDefault="00206E1F">
      <w:pPr>
        <w:pStyle w:val="BodyText"/>
        <w:rPr>
          <w:lang w:val="sr-Latn-BA"/>
        </w:rPr>
      </w:pPr>
    </w:p>
    <w:p w:rsidR="009410E9" w:rsidRPr="00F04B8D" w:rsidRDefault="009410E9">
      <w:pPr>
        <w:pStyle w:val="BodyText"/>
        <w:rPr>
          <w:lang w:val="sr-Latn-BA"/>
        </w:rPr>
      </w:pPr>
    </w:p>
    <w:p w:rsidR="009410E9" w:rsidRPr="00F04B8D" w:rsidRDefault="00A22BD2">
      <w:pPr>
        <w:pStyle w:val="BodyText"/>
        <w:rPr>
          <w:lang w:val="sr-Latn-BA"/>
        </w:rPr>
      </w:pP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55245</wp:posOffset>
                </wp:positionV>
                <wp:extent cx="1423670" cy="1097280"/>
                <wp:effectExtent l="0" t="0" r="0" b="0"/>
                <wp:wrapNone/>
                <wp:docPr id="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>
                              <w:rPr>
                                <w:b/>
                                <w:lang w:val="sr-Latn-BA"/>
                              </w:rPr>
                              <w:t>GIFTAPP</w:t>
                            </w: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korisnici:</w:t>
                            </w:r>
                          </w:p>
                          <w:p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:rsidR="00DF3152" w:rsidRPr="00E05692" w:rsidRDefault="00DF3152" w:rsidP="001630D4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 -Administrator</w:t>
                            </w:r>
                          </w:p>
                          <w:p w:rsidR="00DF3152" w:rsidRPr="00E05692" w:rsidRDefault="00DF3152" w:rsidP="001630D4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 -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 xml:space="preserve"> Korisnici (registrovani i neregistrovani)</w:t>
                            </w:r>
                          </w:p>
                          <w:p w:rsidR="00DF3152" w:rsidRPr="00872020" w:rsidRDefault="00DF3152" w:rsidP="001630D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37.55pt;margin-top:4.35pt;width:112.1pt;height:86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" strokecolor="#1f497d">
                <v:textbox>
                  <w:txbxContent>
                    <w:p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>
                        <w:rPr>
                          <w:b/>
                          <w:lang w:val="sr-Latn-BA"/>
                        </w:rPr>
                        <w:t>GIFTAPP</w:t>
                      </w:r>
                      <w:r w:rsidRPr="00E05692">
                        <w:rPr>
                          <w:b/>
                          <w:lang w:val="sr-Latn-BA"/>
                        </w:rPr>
                        <w:t xml:space="preserve"> korisnici:</w:t>
                      </w:r>
                    </w:p>
                    <w:p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:rsidR="00DF3152" w:rsidRPr="00E05692" w:rsidRDefault="00DF3152" w:rsidP="001630D4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 xml:space="preserve">  -Administrator</w:t>
                      </w:r>
                    </w:p>
                    <w:p w:rsidR="00DF3152" w:rsidRPr="00E05692" w:rsidRDefault="00DF3152" w:rsidP="001630D4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 xml:space="preserve">  -</w:t>
                      </w:r>
                      <w:r>
                        <w:rPr>
                          <w:b/>
                          <w:lang w:val="sr-Latn-BA"/>
                        </w:rPr>
                        <w:t xml:space="preserve"> Korisnici (registrovani i neregistrovani)</w:t>
                      </w:r>
                    </w:p>
                    <w:p w:rsidR="00DF3152" w:rsidRPr="00872020" w:rsidRDefault="00DF3152" w:rsidP="001630D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ragraph">
                  <wp:posOffset>55245</wp:posOffset>
                </wp:positionV>
                <wp:extent cx="1248410" cy="1097280"/>
                <wp:effectExtent l="0" t="0" r="0" b="0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52" w:rsidRPr="00E05692" w:rsidRDefault="00DF3152">
                            <w:pPr>
                              <w:rPr>
                                <w:lang w:val="sr-Latn-BA"/>
                              </w:rPr>
                            </w:pPr>
                          </w:p>
                          <w:p w:rsidR="00DF3152" w:rsidRPr="00E05692" w:rsidRDefault="00DF3152" w:rsidP="001630D4">
                            <w:pPr>
                              <w:jc w:val="center"/>
                              <w:rPr>
                                <w:lang w:val="sr-Latn-BA"/>
                              </w:rPr>
                            </w:pPr>
                          </w:p>
                          <w:p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>DBMS</w:t>
                            </w:r>
                          </w:p>
                          <w:p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:rsidR="00DF3152" w:rsidRDefault="00DF31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7" style="position:absolute;left:0;text-align:left;margin-left:391.3pt;margin-top:4.35pt;width:98.3pt;height: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">
                <v:textbox>
                  <w:txbxContent>
                    <w:p w:rsidR="00DF3152" w:rsidRPr="00E05692" w:rsidRDefault="00DF3152">
                      <w:pPr>
                        <w:rPr>
                          <w:lang w:val="sr-Latn-BA"/>
                        </w:rPr>
                      </w:pPr>
                    </w:p>
                    <w:p w:rsidR="00DF3152" w:rsidRPr="00E05692" w:rsidRDefault="00DF3152" w:rsidP="001630D4">
                      <w:pPr>
                        <w:jc w:val="center"/>
                        <w:rPr>
                          <w:lang w:val="sr-Latn-BA"/>
                        </w:rPr>
                      </w:pPr>
                    </w:p>
                    <w:p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>DBMS</w:t>
                      </w:r>
                    </w:p>
                    <w:p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:rsidR="00DF3152" w:rsidRDefault="00DF3152"/>
                  </w:txbxContent>
                </v:textbox>
              </v:rect>
            </w:pict>
          </mc:Fallback>
        </mc:AlternateContent>
      </w: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213995</wp:posOffset>
                </wp:positionV>
                <wp:extent cx="1280160" cy="842645"/>
                <wp:effectExtent l="0" t="0" r="0" b="0"/>
                <wp:wrapNone/>
                <wp:docPr id="8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842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3152" w:rsidRDefault="00DF3152"/>
                          <w:p w:rsidR="00DF3152" w:rsidRPr="00E05692" w:rsidRDefault="00DF3152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lang w:val="sr-Latn-BA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>GIFTAPP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8" style="position:absolute;left:0;text-align:left;margin-left:223.5pt;margin-top:16.85pt;width:100.8pt;height:66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">
                <v:textbox>
                  <w:txbxContent>
                    <w:p w:rsidR="00DF3152" w:rsidRDefault="00DF3152"/>
                    <w:p w:rsidR="00DF3152" w:rsidRPr="00E05692" w:rsidRDefault="00DF3152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lang w:val="sr-Latn-BA"/>
                        </w:rPr>
                        <w:t xml:space="preserve">   </w:t>
                      </w:r>
                      <w:r>
                        <w:rPr>
                          <w:b/>
                          <w:lang w:val="sr-Latn-BA"/>
                        </w:rPr>
                        <w:t>GIFTAPP</w:t>
                      </w:r>
                    </w:p>
                  </w:txbxContent>
                </v:textbox>
              </v:oval>
            </w:pict>
          </mc:Fallback>
        </mc:AlternateContent>
      </w:r>
    </w:p>
    <w:p w:rsidR="00206E1F" w:rsidRPr="00F04B8D" w:rsidRDefault="00206E1F" w:rsidP="00E5055D">
      <w:pPr>
        <w:pStyle w:val="BodyText"/>
        <w:ind w:left="851"/>
        <w:rPr>
          <w:lang w:val="sr-Latn-BA"/>
        </w:rPr>
      </w:pPr>
    </w:p>
    <w:p w:rsidR="00AF6B06" w:rsidRPr="00F04B8D" w:rsidRDefault="00A22BD2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154305</wp:posOffset>
                </wp:positionV>
                <wp:extent cx="850900" cy="0"/>
                <wp:effectExtent l="0" t="0" r="0" b="0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602A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24.3pt;margin-top:12.15pt;width:6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h0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154305</wp:posOffset>
                </wp:positionV>
                <wp:extent cx="937895" cy="0"/>
                <wp:effectExtent l="0" t="0" r="0" b="0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DAF1688" id="AutoShape 35" o:spid="_x0000_s1026" type="#_x0000_t32" style="position:absolute;margin-left:149.65pt;margin-top:12.15pt;width:7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</w:p>
    <w:p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206E1F" w:rsidRPr="00F04B8D" w:rsidRDefault="00D44844" w:rsidP="001630D4">
      <w:pPr>
        <w:pStyle w:val="BodyText"/>
        <w:ind w:left="0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6.1.1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872020" w:rsidRPr="00F04B8D">
        <w:rPr>
          <w:rFonts w:ascii="Arial" w:hAnsi="Arial"/>
          <w:b/>
          <w:lang w:val="sr-Latn-BA"/>
        </w:rPr>
        <w:t xml:space="preserve">Kontekst sistema </w:t>
      </w:r>
      <w:r w:rsidR="00FF2E3F">
        <w:rPr>
          <w:rFonts w:ascii="Arial" w:hAnsi="Arial"/>
          <w:b/>
          <w:lang w:val="sr-Latn-BA"/>
        </w:rPr>
        <w:t>GIFTAPP</w:t>
      </w:r>
    </w:p>
    <w:p w:rsidR="00AF6B06" w:rsidRPr="00F04B8D" w:rsidRDefault="00AF6B06" w:rsidP="00AF6B06">
      <w:pPr>
        <w:pStyle w:val="BodyText"/>
        <w:rPr>
          <w:b/>
          <w:lang w:val="sr-Latn-BA"/>
        </w:rPr>
      </w:pPr>
    </w:p>
    <w:p w:rsidR="00206E1F" w:rsidRPr="00F04B8D" w:rsidRDefault="00A22BD2" w:rsidP="00E5055D">
      <w:pPr>
        <w:pStyle w:val="BodyText"/>
        <w:ind w:left="2552"/>
        <w:rPr>
          <w:lang w:val="sr-Latn-BA"/>
        </w:rPr>
      </w:pPr>
      <w:r w:rsidRPr="00F04B8D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7620" t="11430" r="11430" b="825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DF3152" w:rsidRPr="00E0569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E05692">
                                <w:rPr>
                                  <w:b/>
                                  <w:lang w:val="sr-Latn-BA"/>
                                </w:rPr>
                                <w:t>PC</w:t>
                              </w:r>
                            </w:p>
                            <w:p w:rsidR="00DF3152" w:rsidRPr="00E5055D" w:rsidRDefault="00DF3152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DF3152" w:rsidRPr="00E5055D" w:rsidRDefault="00DF3152" w:rsidP="00AF6B0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GIFTAPP</w:t>
                              </w:r>
                            </w:p>
                            <w:p w:rsidR="00DF315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Web</w:t>
                              </w:r>
                            </w:p>
                            <w:p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 w:rsidRPr="00E05692">
                                <w:rPr>
                                  <w:lang w:val="sr-Latn-BA"/>
                                </w:rPr>
                                <w:t xml:space="preserve"> aplikacija</w:t>
                              </w:r>
                            </w:p>
                            <w:p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</w:p>
                            <w:p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GIFTAPP</w:t>
                              </w:r>
                            </w:p>
                            <w:p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 w:rsidRPr="00E05692">
                                <w:rPr>
                                  <w:lang w:val="sr-Latn-BA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3152" w:rsidRPr="00872020" w:rsidRDefault="00DF3152" w:rsidP="00AF6B06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872020">
                                <w:rPr>
                                  <w:b/>
                                  <w:lang w:val="sr-Latn-BA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9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DF3152" w:rsidRPr="00E05692" w:rsidRDefault="00DF3152" w:rsidP="00FF4805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E05692">
                          <w:rPr>
                            <w:b/>
                            <w:lang w:val="sr-Latn-BA"/>
                          </w:rPr>
                          <w:t>PC</w:t>
                        </w:r>
                      </w:p>
                      <w:p w:rsidR="00DF3152" w:rsidRPr="00E5055D" w:rsidRDefault="00DF3152">
                        <w:pPr>
                          <w:rPr>
                            <w:lang w:val="sr-Latn-CS"/>
                          </w:rPr>
                        </w:pPr>
                      </w:p>
                      <w:p w:rsidR="00DF3152" w:rsidRPr="00E5055D" w:rsidRDefault="00DF3152" w:rsidP="00AF6B06">
                        <w:p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17" o:spid="_x0000_s1031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GIFTAPP</w:t>
                        </w:r>
                      </w:p>
                      <w:p w:rsidR="00DF315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Web</w:t>
                        </w:r>
                      </w:p>
                      <w:p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 w:rsidRPr="00E05692">
                          <w:rPr>
                            <w:lang w:val="sr-Latn-BA"/>
                          </w:rPr>
                          <w:t xml:space="preserve"> aplikacija</w:t>
                        </w:r>
                      </w:p>
                      <w:p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</w:p>
                      <w:p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GIFTAPP</w:t>
                        </w:r>
                      </w:p>
                      <w:p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 w:rsidRPr="00E05692">
                          <w:rPr>
                            <w:lang w:val="sr-Latn-BA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2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3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DF3152" w:rsidRPr="00872020" w:rsidRDefault="00DF3152" w:rsidP="00AF6B06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872020">
                          <w:rPr>
                            <w:b/>
                            <w:lang w:val="sr-Latn-BA"/>
                          </w:rPr>
                          <w:t>DBMS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206E1F" w:rsidRPr="00F04B8D" w:rsidRDefault="00D44844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6.1.2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FF4805" w:rsidRPr="00F04B8D">
        <w:rPr>
          <w:rFonts w:ascii="Arial" w:hAnsi="Arial"/>
          <w:b/>
          <w:lang w:val="sr-Latn-BA"/>
        </w:rPr>
        <w:t xml:space="preserve">Pregled sistema </w:t>
      </w:r>
      <w:r w:rsidR="00FF2E3F">
        <w:rPr>
          <w:rFonts w:ascii="Arial" w:hAnsi="Arial"/>
          <w:b/>
          <w:lang w:val="sr-Latn-BA"/>
        </w:rPr>
        <w:t>GIFTAPP</w:t>
      </w:r>
    </w:p>
    <w:p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:rsidR="00206E1F" w:rsidRPr="00F04B8D" w:rsidRDefault="00D44844" w:rsidP="00B849B5">
      <w:pPr>
        <w:pStyle w:val="Heading2"/>
        <w:rPr>
          <w:lang w:val="sr-Latn-BA"/>
        </w:rPr>
      </w:pPr>
      <w:bookmarkStart w:id="15" w:name="_Toc515386549"/>
      <w:r w:rsidRPr="00F04B8D">
        <w:rPr>
          <w:lang w:val="sr-Latn-BA"/>
        </w:rPr>
        <w:t xml:space="preserve">Pregled </w:t>
      </w:r>
      <w:r w:rsidR="00B849B5" w:rsidRPr="00F04B8D">
        <w:rPr>
          <w:lang w:val="sr-Latn-BA"/>
        </w:rPr>
        <w:t>mogućnosti</w:t>
      </w:r>
      <w:bookmarkEnd w:id="15"/>
    </w:p>
    <w:p w:rsidR="00206E1F" w:rsidRPr="00F04B8D" w:rsidRDefault="0074590A" w:rsidP="0074590A">
      <w:pPr>
        <w:pStyle w:val="BodyText"/>
        <w:rPr>
          <w:lang w:val="sr-Latn-BA"/>
        </w:rPr>
      </w:pPr>
      <w:r w:rsidRPr="00F04B8D">
        <w:rPr>
          <w:lang w:val="sr-Latn-BA"/>
        </w:rPr>
        <w:t>Tabela prikazana u ovom odeljku identi</w:t>
      </w:r>
      <w:r w:rsidR="00872020" w:rsidRPr="00F04B8D">
        <w:rPr>
          <w:lang w:val="sr-Latn-BA"/>
        </w:rPr>
        <w:t>fikuje osnovne mogućnosti</w:t>
      </w:r>
      <w:r w:rsidR="00FF2E3F">
        <w:rPr>
          <w:lang w:val="sr-Latn-BA"/>
        </w:rPr>
        <w:t xml:space="preserve"> GIFTAPP</w:t>
      </w:r>
      <w:r w:rsidR="00872020" w:rsidRPr="00F04B8D">
        <w:rPr>
          <w:lang w:val="sr-Latn-BA"/>
        </w:rPr>
        <w:t xml:space="preserve"> aplikacije u pogledu </w:t>
      </w:r>
      <w:r w:rsidRPr="00F04B8D">
        <w:rPr>
          <w:lang w:val="sr-Latn-BA"/>
        </w:rPr>
        <w:t>prednosti koje nudi i funkcionalnosti koje te prednosti ostvaruju</w:t>
      </w:r>
      <w:r w:rsidR="00206E1F" w:rsidRPr="00F04B8D">
        <w:rPr>
          <w:lang w:val="sr-Latn-BA"/>
        </w:rPr>
        <w:t xml:space="preserve">. </w:t>
      </w:r>
      <w:r w:rsidRPr="00F04B8D">
        <w:rPr>
          <w:lang w:val="sr-Latn-BA"/>
        </w:rPr>
        <w:t>Dodatni opis funkcionalnih zahteva je dat u odeljku 7 ovog dokumenta.</w:t>
      </w:r>
    </w:p>
    <w:p w:rsidR="00206E1F" w:rsidRPr="00F04B8D" w:rsidRDefault="00206E1F">
      <w:pPr>
        <w:pStyle w:val="BodyText"/>
        <w:rPr>
          <w:lang w:val="sr-Latn-BA"/>
        </w:rPr>
      </w:pPr>
    </w:p>
    <w:tbl>
      <w:tblPr>
        <w:tblW w:w="874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5783"/>
      </w:tblGrid>
      <w:tr w:rsidR="00206E1F" w:rsidRPr="00F04B8D" w:rsidTr="006C261F">
        <w:tc>
          <w:tcPr>
            <w:tcW w:w="2966" w:type="dxa"/>
          </w:tcPr>
          <w:p w:rsidR="00206E1F" w:rsidRPr="00F04B8D" w:rsidRDefault="0074590A" w:rsidP="009B2EC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Prednosti</w:t>
            </w:r>
          </w:p>
        </w:tc>
        <w:tc>
          <w:tcPr>
            <w:tcW w:w="5783" w:type="dxa"/>
          </w:tcPr>
          <w:p w:rsidR="00206E1F" w:rsidRPr="00F04B8D" w:rsidRDefault="0074590A" w:rsidP="009B2EC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Funkcionalnosti</w:t>
            </w:r>
          </w:p>
        </w:tc>
      </w:tr>
      <w:tr w:rsidR="00206E1F" w:rsidRPr="00793D39" w:rsidTr="006C261F">
        <w:trPr>
          <w:trHeight w:val="1187"/>
        </w:trPr>
        <w:tc>
          <w:tcPr>
            <w:tcW w:w="2966" w:type="dxa"/>
          </w:tcPr>
          <w:p w:rsidR="009B2ECA" w:rsidRDefault="002922C4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Centralizovana evidencija podataka o</w:t>
            </w:r>
            <w:r w:rsidR="00FF4805" w:rsidRPr="00F04B8D">
              <w:rPr>
                <w:lang w:val="sr-Latn-BA"/>
              </w:rPr>
              <w:t xml:space="preserve"> </w:t>
            </w:r>
            <w:r w:rsidR="00FF2E3F">
              <w:rPr>
                <w:lang w:val="sr-Latn-BA"/>
              </w:rPr>
              <w:t xml:space="preserve">poklonima </w:t>
            </w:r>
            <w:r w:rsidR="00216F3C" w:rsidRPr="00F04B8D">
              <w:rPr>
                <w:lang w:val="sr-Latn-BA"/>
              </w:rPr>
              <w:t xml:space="preserve">koji će se </w:t>
            </w:r>
            <w:r w:rsidR="00FF2E3F">
              <w:rPr>
                <w:lang w:val="sr-Latn-BA"/>
              </w:rPr>
              <w:t>biti dostupni za naručivanje</w:t>
            </w:r>
            <w:r w:rsidR="00216F3C" w:rsidRPr="00F04B8D">
              <w:rPr>
                <w:lang w:val="sr-Latn-BA"/>
              </w:rPr>
              <w:t xml:space="preserve"> u narednom periodu (15 dana)</w:t>
            </w:r>
          </w:p>
          <w:p w:rsidR="009B2ECA" w:rsidRDefault="009B2ECA" w:rsidP="009B2ECA">
            <w:pPr>
              <w:rPr>
                <w:lang w:val="sr-Latn-BA"/>
              </w:rPr>
            </w:pPr>
          </w:p>
          <w:p w:rsidR="00206E1F" w:rsidRPr="009B2ECA" w:rsidRDefault="00206E1F" w:rsidP="009B2ECA">
            <w:pPr>
              <w:jc w:val="center"/>
              <w:rPr>
                <w:lang w:val="sr-Latn-BA"/>
              </w:rPr>
            </w:pPr>
          </w:p>
        </w:tc>
        <w:tc>
          <w:tcPr>
            <w:tcW w:w="5783" w:type="dxa"/>
          </w:tcPr>
          <w:p w:rsidR="00A12200" w:rsidRPr="00F04B8D" w:rsidRDefault="006C1F31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Prikaz i pretraživanje svih </w:t>
            </w:r>
            <w:r w:rsidR="00FF2E3F"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 koje administrator  unosi. </w:t>
            </w:r>
            <w:r w:rsidR="00216F3C" w:rsidRPr="00F04B8D">
              <w:rPr>
                <w:lang w:val="sr-Latn-BA"/>
              </w:rPr>
              <w:t xml:space="preserve">Ažuriranje podataka o </w:t>
            </w:r>
            <w:r w:rsidR="00FF2E3F">
              <w:rPr>
                <w:lang w:val="sr-Latn-BA"/>
              </w:rPr>
              <w:t>poklonima</w:t>
            </w:r>
            <w:r w:rsidR="00216F3C" w:rsidRPr="00F04B8D">
              <w:rPr>
                <w:lang w:val="sr-Latn-BA"/>
              </w:rPr>
              <w:t xml:space="preserve"> od strane administratora.</w:t>
            </w:r>
          </w:p>
          <w:p w:rsidR="00206E1F" w:rsidRPr="00F04B8D" w:rsidRDefault="00216F3C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Razvrstavanje </w:t>
            </w:r>
            <w:r w:rsidR="00FF2E3F"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 po kategorijama</w:t>
            </w:r>
            <w:r w:rsidR="00A12200" w:rsidRPr="00F04B8D">
              <w:rPr>
                <w:lang w:val="sr-Latn-BA"/>
              </w:rPr>
              <w:t xml:space="preserve"> i unos odgovarajućih podataka.</w:t>
            </w:r>
            <w:r w:rsidRPr="00F04B8D">
              <w:rPr>
                <w:lang w:val="sr-Latn-BA"/>
              </w:rPr>
              <w:t xml:space="preserve"> </w:t>
            </w:r>
          </w:p>
          <w:p w:rsidR="00A12200" w:rsidRPr="00F04B8D" w:rsidRDefault="00A12200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6C1F31" w:rsidRPr="00793D39" w:rsidTr="006C261F">
        <w:tc>
          <w:tcPr>
            <w:tcW w:w="2966" w:type="dxa"/>
          </w:tcPr>
          <w:p w:rsidR="00E421B5" w:rsidRDefault="00E421B5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Lak pristup svim informacijama</w:t>
            </w:r>
          </w:p>
          <w:p w:rsidR="00E421B5" w:rsidRPr="00F04B8D" w:rsidRDefault="00E421B5" w:rsidP="006C261F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:rsidR="006C261F" w:rsidRDefault="006C261F" w:rsidP="006C261F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Posetioci će moći putem pretrage sami da pristupe direktno infomacijama o </w:t>
            </w:r>
            <w:r>
              <w:rPr>
                <w:lang w:val="sr-Latn-BA"/>
              </w:rPr>
              <w:t>poklonima</w:t>
            </w:r>
            <w:r w:rsidRPr="00F04B8D">
              <w:rPr>
                <w:lang w:val="sr-Latn-BA"/>
              </w:rPr>
              <w:t xml:space="preserve"> i datumima </w:t>
            </w:r>
            <w:r>
              <w:rPr>
                <w:lang w:val="sr-Latn-BA"/>
              </w:rPr>
              <w:t>slobodnim za naručivanje i isporuku</w:t>
            </w:r>
            <w:r w:rsidRPr="00F04B8D">
              <w:rPr>
                <w:lang w:val="sr-Latn-BA"/>
              </w:rPr>
              <w:t xml:space="preserve">. Takođe, mogu da pristupe otvaranjem odgovajućih kartica. Posetiocima su dostupne i informacije o cenama </w:t>
            </w:r>
            <w:r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 i posebnim ponudama.</w:t>
            </w:r>
          </w:p>
          <w:p w:rsidR="006C1F31" w:rsidRPr="00F04B8D" w:rsidRDefault="006C1F31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206E1F" w:rsidRPr="00DD5D3F" w:rsidTr="006C261F">
        <w:tc>
          <w:tcPr>
            <w:tcW w:w="2966" w:type="dxa"/>
          </w:tcPr>
          <w:p w:rsidR="00206E1F" w:rsidRPr="00F04B8D" w:rsidRDefault="00DD5D3F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„Shortlist“</w:t>
            </w:r>
          </w:p>
        </w:tc>
        <w:tc>
          <w:tcPr>
            <w:tcW w:w="5783" w:type="dxa"/>
          </w:tcPr>
          <w:p w:rsidR="00206E1F" w:rsidRPr="00F04B8D" w:rsidRDefault="00DD5D3F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Dodavanje proizvoda koji su nam privukli pažnju, ali ih ne kupujemo trenutno u „shortlist“ koja čuva proizvode za koje smo posebno zainteresovani</w:t>
            </w:r>
          </w:p>
        </w:tc>
      </w:tr>
      <w:tr w:rsidR="00206E1F" w:rsidRPr="00793D39" w:rsidTr="006C261F">
        <w:trPr>
          <w:trHeight w:val="892"/>
        </w:trPr>
        <w:tc>
          <w:tcPr>
            <w:tcW w:w="2966" w:type="dxa"/>
          </w:tcPr>
          <w:p w:rsidR="00E421B5" w:rsidRDefault="00E421B5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Dvojezična podrška</w:t>
            </w:r>
          </w:p>
          <w:p w:rsidR="00206E1F" w:rsidRPr="00F04B8D" w:rsidRDefault="00206E1F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:rsidR="00206E1F" w:rsidRPr="00F04B8D" w:rsidRDefault="00E421B5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Prikaz sadržaja portala na srpskom ili engleskom jeziku.</w:t>
            </w:r>
          </w:p>
        </w:tc>
      </w:tr>
      <w:tr w:rsidR="009B2ECA" w:rsidRPr="00793D39" w:rsidTr="006C261F">
        <w:trPr>
          <w:trHeight w:val="374"/>
        </w:trPr>
        <w:tc>
          <w:tcPr>
            <w:tcW w:w="2966" w:type="dxa"/>
          </w:tcPr>
          <w:p w:rsidR="00E421B5" w:rsidRDefault="00E421B5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lastRenderedPageBreak/>
              <w:t xml:space="preserve">Brz pristup podacima koji formiraju </w:t>
            </w:r>
            <w:r>
              <w:rPr>
                <w:lang w:val="sr-Latn-BA"/>
              </w:rPr>
              <w:t>narudžbinu</w:t>
            </w:r>
          </w:p>
          <w:p w:rsidR="009B2ECA" w:rsidRDefault="009B2ECA" w:rsidP="009B2ECA">
            <w:pPr>
              <w:pStyle w:val="BodyText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:rsidR="009B2ECA" w:rsidRDefault="006C261F" w:rsidP="009B2ECA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Radnik blagajne ima pristup podacima koje sadrzi </w:t>
            </w:r>
            <w:r>
              <w:rPr>
                <w:lang w:val="sr-Latn-BA"/>
              </w:rPr>
              <w:t>narudžbina</w:t>
            </w:r>
            <w:r w:rsidRPr="00F04B8D">
              <w:rPr>
                <w:lang w:val="sr-Latn-BA"/>
              </w:rPr>
              <w:t xml:space="preserve"> (naziv </w:t>
            </w:r>
            <w:r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, </w:t>
            </w:r>
            <w:r>
              <w:rPr>
                <w:lang w:val="sr-Latn-BA"/>
              </w:rPr>
              <w:t>datum slanja i datum isporuke poklona</w:t>
            </w:r>
            <w:r w:rsidRPr="00F04B8D">
              <w:rPr>
                <w:lang w:val="sr-Latn-BA"/>
              </w:rPr>
              <w:t xml:space="preserve">, </w:t>
            </w:r>
            <w:r>
              <w:rPr>
                <w:lang w:val="sr-Latn-BA"/>
              </w:rPr>
              <w:t>cenu, pošiljaoca(GIFTAPP) i primaoca poklona, PDV, način plaćanja i način preuzimanja poklona).</w:t>
            </w:r>
          </w:p>
        </w:tc>
      </w:tr>
    </w:tbl>
    <w:p w:rsidR="00206E1F" w:rsidRDefault="00D44844" w:rsidP="00D44844">
      <w:pPr>
        <w:pStyle w:val="Heading2"/>
        <w:rPr>
          <w:color w:val="000000"/>
          <w:lang w:val="sr-Latn-BA"/>
        </w:rPr>
      </w:pPr>
      <w:bookmarkStart w:id="16" w:name="_Toc515386550"/>
      <w:r w:rsidRPr="00F04B8D">
        <w:rPr>
          <w:color w:val="000000"/>
          <w:lang w:val="sr-Latn-BA"/>
        </w:rPr>
        <w:t>Pretpostavke i zavisnosti</w:t>
      </w:r>
      <w:bookmarkEnd w:id="16"/>
    </w:p>
    <w:p w:rsidR="006C261F" w:rsidRDefault="006C261F" w:rsidP="006C261F">
      <w:pPr>
        <w:pStyle w:val="BodyText"/>
        <w:rPr>
          <w:lang w:val="sr-Latn-CS"/>
        </w:rPr>
      </w:pPr>
      <w:r>
        <w:rPr>
          <w:lang w:val="sr-Latn-CS"/>
        </w:rPr>
        <w:t>GIFTAPP sistem, kao Web aplikacija je zavisan od:</w:t>
      </w:r>
    </w:p>
    <w:p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aplikaciji.</w:t>
      </w:r>
    </w:p>
    <w:p w:rsidR="006C261F" w:rsidRPr="006C261F" w:rsidRDefault="006C261F" w:rsidP="006C261F">
      <w:pPr>
        <w:rPr>
          <w:lang w:val="sr-Latn-CS"/>
        </w:rPr>
      </w:pPr>
    </w:p>
    <w:p w:rsidR="00206E1F" w:rsidRPr="00F04B8D" w:rsidRDefault="00D44844" w:rsidP="00B849B5">
      <w:pPr>
        <w:pStyle w:val="Heading2"/>
        <w:rPr>
          <w:lang w:val="sr-Latn-BA"/>
        </w:rPr>
      </w:pPr>
      <w:bookmarkStart w:id="17" w:name="_Toc515386551"/>
      <w:r w:rsidRPr="00F04B8D">
        <w:rPr>
          <w:lang w:val="sr-Latn-BA"/>
        </w:rPr>
        <w:t>Cena</w:t>
      </w:r>
      <w:bookmarkEnd w:id="17"/>
    </w:p>
    <w:p w:rsidR="00206E1F" w:rsidRDefault="00D62AEA" w:rsidP="00D62AEA">
      <w:pPr>
        <w:pStyle w:val="BodyText"/>
        <w:rPr>
          <w:lang w:val="sr-Latn-BA"/>
        </w:rPr>
      </w:pPr>
      <w:r w:rsidRPr="00F04B8D">
        <w:rPr>
          <w:lang w:val="sr-Latn-BA"/>
        </w:rPr>
        <w:t>Zbog ograničenja u pogledu budžeta, cena razvoja sistema ne sme da premaši sumu od 250.000 dinara.</w:t>
      </w:r>
    </w:p>
    <w:p w:rsidR="006C261F" w:rsidRDefault="006C261F" w:rsidP="006C261F">
      <w:pPr>
        <w:pStyle w:val="BodyText"/>
        <w:rPr>
          <w:lang w:val="sr-Latn-CS"/>
        </w:rPr>
      </w:pPr>
      <w:r>
        <w:rPr>
          <w:lang w:val="sr-Latn-CS"/>
        </w:rPr>
        <w:t>Za instalaciju sistema će biti iskorišćeni postojeća Web server mašina tako da nije potrebno odvajati poseban budžet za kupovinu hardvera.</w:t>
      </w:r>
    </w:p>
    <w:p w:rsidR="006C261F" w:rsidRPr="006C261F" w:rsidRDefault="006C261F" w:rsidP="00D62AEA">
      <w:pPr>
        <w:pStyle w:val="BodyText"/>
        <w:rPr>
          <w:lang w:val="sr-Latn-CS"/>
        </w:rPr>
      </w:pPr>
    </w:p>
    <w:p w:rsidR="00206E1F" w:rsidRPr="00F04B8D" w:rsidRDefault="00D44844" w:rsidP="00D44844">
      <w:pPr>
        <w:pStyle w:val="Heading2"/>
        <w:rPr>
          <w:lang w:val="sr-Latn-BA"/>
        </w:rPr>
      </w:pPr>
      <w:bookmarkStart w:id="18" w:name="_Toc515386552"/>
      <w:r w:rsidRPr="00F04B8D">
        <w:rPr>
          <w:lang w:val="sr-Latn-BA"/>
        </w:rPr>
        <w:t>Licenciranje i instalacija</w:t>
      </w:r>
      <w:bookmarkEnd w:id="18"/>
    </w:p>
    <w:p w:rsidR="00206E1F" w:rsidRPr="00F04B8D" w:rsidRDefault="00A82910" w:rsidP="00567CB2">
      <w:pPr>
        <w:pStyle w:val="BodyText"/>
        <w:rPr>
          <w:lang w:val="sr-Latn-BA"/>
        </w:rPr>
      </w:pPr>
      <w:r w:rsidRPr="00F04B8D">
        <w:rPr>
          <w:lang w:val="sr-Latn-BA"/>
        </w:rPr>
        <w:t>Sistem će za</w:t>
      </w:r>
      <w:r w:rsidR="00F60C82" w:rsidRPr="00F04B8D">
        <w:rPr>
          <w:lang w:val="sr-Latn-BA"/>
        </w:rPr>
        <w:t xml:space="preserve"> početak biti instaliran samo u</w:t>
      </w:r>
      <w:r w:rsidR="00567CB2">
        <w:rPr>
          <w:lang w:val="sr-Latn-BA"/>
        </w:rPr>
        <w:t xml:space="preserve"> BLOOM gift shopu</w:t>
      </w:r>
      <w:r w:rsidRPr="00F04B8D">
        <w:rPr>
          <w:lang w:val="sr-Latn-BA"/>
        </w:rPr>
        <w:t xml:space="preserve"> tako da ne postoje posebni zahtevi u pogledu licenciranja</w:t>
      </w:r>
      <w:r w:rsidR="00206E1F" w:rsidRPr="00F04B8D">
        <w:rPr>
          <w:lang w:val="sr-Latn-BA"/>
        </w:rPr>
        <w:t>.</w:t>
      </w:r>
    </w:p>
    <w:p w:rsidR="003E6219" w:rsidRPr="00F04B8D" w:rsidRDefault="00A4009F" w:rsidP="00C5448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Kako </w:t>
      </w:r>
      <w:r w:rsidR="00567CB2">
        <w:rPr>
          <w:lang w:val="sr-Latn-BA"/>
        </w:rPr>
        <w:t>GIFTAPP</w:t>
      </w:r>
      <w:r w:rsidRPr="00F04B8D">
        <w:rPr>
          <w:lang w:val="sr-Latn-BA"/>
        </w:rPr>
        <w:t xml:space="preserve"> aplikacija </w:t>
      </w:r>
      <w:r w:rsidR="00A82910" w:rsidRPr="00F04B8D">
        <w:rPr>
          <w:lang w:val="sr-Latn-BA"/>
        </w:rPr>
        <w:t xml:space="preserve"> nije proizvod namenjen za šire tržište neće biti pravljen poseban instalacioni program. Ipak, potrebno je obezbediti automatizaciju </w:t>
      </w:r>
      <w:r w:rsidR="00F60C82" w:rsidRPr="00F04B8D">
        <w:rPr>
          <w:lang w:val="sr-Latn-BA"/>
        </w:rPr>
        <w:t xml:space="preserve">procesa kreiranja baze </w:t>
      </w:r>
      <w:r w:rsidR="00783B65" w:rsidRPr="00F04B8D">
        <w:rPr>
          <w:lang w:val="sr-Latn-BA"/>
        </w:rPr>
        <w:t xml:space="preserve">podataka kao i licencu za rad u Java </w:t>
      </w:r>
      <w:r w:rsidR="00F60C82" w:rsidRPr="00F04B8D">
        <w:rPr>
          <w:lang w:val="sr-Latn-BA"/>
        </w:rPr>
        <w:t>okruženju.</w:t>
      </w:r>
    </w:p>
    <w:p w:rsidR="00206E1F" w:rsidRPr="00F04B8D" w:rsidRDefault="00B849B5" w:rsidP="00B849B5">
      <w:pPr>
        <w:pStyle w:val="Heading1"/>
        <w:rPr>
          <w:lang w:val="sr-Latn-BA"/>
        </w:rPr>
      </w:pPr>
      <w:bookmarkStart w:id="19" w:name="_Toc515386553"/>
      <w:r w:rsidRPr="00F04B8D">
        <w:rPr>
          <w:lang w:val="sr-Latn-BA"/>
        </w:rPr>
        <w:t>Funkcionalni zahtevi</w:t>
      </w:r>
      <w:bookmarkEnd w:id="19"/>
    </w:p>
    <w:p w:rsidR="00206E1F" w:rsidRPr="00F04B8D" w:rsidRDefault="00F6773B" w:rsidP="00F6773B">
      <w:pPr>
        <w:pStyle w:val="BodyText"/>
        <w:rPr>
          <w:lang w:val="sr-Latn-BA"/>
        </w:rPr>
      </w:pPr>
      <w:r w:rsidRPr="00F04B8D">
        <w:rPr>
          <w:lang w:val="sr-Latn-BA"/>
        </w:rPr>
        <w:t>U ovom odeljku su d</w:t>
      </w:r>
      <w:r w:rsidR="00A4009F" w:rsidRPr="00F04B8D">
        <w:rPr>
          <w:lang w:val="sr-Latn-BA"/>
        </w:rPr>
        <w:t xml:space="preserve">efinisane funkcionalnosti </w:t>
      </w:r>
      <w:r w:rsidR="00567CB2">
        <w:rPr>
          <w:lang w:val="sr-Latn-BA"/>
        </w:rPr>
        <w:t>GIFTAPP</w:t>
      </w:r>
      <w:r w:rsidR="00A4009F" w:rsidRPr="00F04B8D">
        <w:rPr>
          <w:lang w:val="sr-Latn-BA"/>
        </w:rPr>
        <w:t xml:space="preserve"> </w:t>
      </w:r>
      <w:r w:rsidRPr="00F04B8D">
        <w:rPr>
          <w:lang w:val="sr-Latn-BA"/>
        </w:rPr>
        <w:t>a</w:t>
      </w:r>
      <w:r w:rsidR="00A4009F" w:rsidRPr="00F04B8D">
        <w:rPr>
          <w:lang w:val="sr-Latn-BA"/>
        </w:rPr>
        <w:t>plikacije</w:t>
      </w:r>
      <w:r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>Opisane funkcionalnosti predstav</w:t>
      </w:r>
      <w:r w:rsidR="00A4009F" w:rsidRPr="00F04B8D">
        <w:rPr>
          <w:lang w:val="sr-Latn-BA"/>
        </w:rPr>
        <w:t>ljaju osnovne mogućnosti aplikacije</w:t>
      </w:r>
      <w:r w:rsidRPr="00F04B8D">
        <w:rPr>
          <w:lang w:val="sr-Latn-BA"/>
        </w:rPr>
        <w:t xml:space="preserve"> koje je neophodno implementirati da bi se zadovoljile potrebe korisnika</w:t>
      </w:r>
      <w:r w:rsidR="00206E1F" w:rsidRPr="00F04B8D">
        <w:rPr>
          <w:lang w:val="sr-Latn-BA"/>
        </w:rPr>
        <w:t xml:space="preserve">. </w:t>
      </w:r>
    </w:p>
    <w:p w:rsidR="00206E1F" w:rsidRPr="00F04B8D" w:rsidRDefault="00254CBE">
      <w:pPr>
        <w:pStyle w:val="Heading2"/>
        <w:rPr>
          <w:lang w:val="sr-Latn-BA"/>
        </w:rPr>
      </w:pPr>
      <w:bookmarkStart w:id="20" w:name="_Toc515386554"/>
      <w:r w:rsidRPr="00F04B8D">
        <w:rPr>
          <w:lang w:val="sr-Latn-BA"/>
        </w:rPr>
        <w:t>Prijavljivanje na sistem</w:t>
      </w:r>
      <w:bookmarkEnd w:id="20"/>
    </w:p>
    <w:p w:rsidR="00206E1F" w:rsidRPr="00F04B8D" w:rsidRDefault="005613E4" w:rsidP="00A4009F">
      <w:pPr>
        <w:pStyle w:val="BodyText"/>
        <w:rPr>
          <w:lang w:val="sr-Latn-BA"/>
        </w:rPr>
      </w:pPr>
      <w:r w:rsidRPr="00F04B8D">
        <w:rPr>
          <w:lang w:val="sr-Latn-BA"/>
        </w:rPr>
        <w:t>Za administratora se mora obe</w:t>
      </w:r>
      <w:r w:rsidR="00A4009F" w:rsidRPr="00F04B8D">
        <w:rPr>
          <w:lang w:val="sr-Latn-BA"/>
        </w:rPr>
        <w:t>zbediti prijavljivanje</w:t>
      </w:r>
      <w:r w:rsidR="00F67C3E" w:rsidRPr="00F04B8D">
        <w:rPr>
          <w:lang w:val="sr-Latn-BA"/>
        </w:rPr>
        <w:t xml:space="preserve"> </w:t>
      </w:r>
      <w:r w:rsidR="00A4009F" w:rsidRPr="00F04B8D">
        <w:rPr>
          <w:lang w:val="sr-Latn-BA"/>
        </w:rPr>
        <w:t xml:space="preserve"> korišćenjem</w:t>
      </w:r>
      <w:r w:rsidRPr="00F04B8D">
        <w:rPr>
          <w:lang w:val="sr-Latn-BA"/>
        </w:rPr>
        <w:t xml:space="preserve"> lozinke.</w:t>
      </w:r>
      <w:r w:rsidR="00F60C82" w:rsidRPr="00F04B8D">
        <w:rPr>
          <w:lang w:val="sr-Latn-BA"/>
        </w:rPr>
        <w:t xml:space="preserve"> Ukoliko korisnik sistema unese pogrešnu lozinku ispisaće se poruka ,,Uneli ste pogrešnu lozinku. Pokušajte ponovo”.</w:t>
      </w:r>
      <w:r w:rsidR="00206E1F" w:rsidRPr="00F04B8D">
        <w:rPr>
          <w:lang w:val="sr-Latn-BA"/>
        </w:rPr>
        <w:t xml:space="preserve"> </w:t>
      </w:r>
      <w:r w:rsidR="00412ECF" w:rsidRPr="00F04B8D">
        <w:rPr>
          <w:lang w:val="sr-Latn-BA"/>
        </w:rPr>
        <w:t xml:space="preserve"> </w:t>
      </w:r>
    </w:p>
    <w:p w:rsidR="005613E4" w:rsidRDefault="005613E4" w:rsidP="005613E4">
      <w:pPr>
        <w:pStyle w:val="BodyText"/>
        <w:rPr>
          <w:lang w:val="sr-Latn-BA"/>
        </w:rPr>
      </w:pPr>
      <w:r w:rsidRPr="00F04B8D">
        <w:rPr>
          <w:lang w:val="sr-Latn-BA"/>
        </w:rPr>
        <w:t>Pos</w:t>
      </w:r>
      <w:r w:rsidR="00A4009F" w:rsidRPr="00F04B8D">
        <w:rPr>
          <w:lang w:val="sr-Latn-BA"/>
        </w:rPr>
        <w:t xml:space="preserve">etioci </w:t>
      </w:r>
      <w:r w:rsidR="00567CB2">
        <w:rPr>
          <w:lang w:val="sr-Latn-BA"/>
        </w:rPr>
        <w:t>gift shopa</w:t>
      </w:r>
      <w:r w:rsidRPr="00F04B8D">
        <w:rPr>
          <w:lang w:val="sr-Latn-BA"/>
        </w:rPr>
        <w:t xml:space="preserve"> pristupaju informaci</w:t>
      </w:r>
      <w:r w:rsidR="00D226CB" w:rsidRPr="00F04B8D">
        <w:rPr>
          <w:lang w:val="sr-Latn-BA"/>
        </w:rPr>
        <w:t xml:space="preserve">jama bez potrebe prijavljivanja </w:t>
      </w:r>
      <w:r w:rsidRPr="00F04B8D">
        <w:rPr>
          <w:lang w:val="sr-Latn-BA"/>
        </w:rPr>
        <w:t>na sistem</w:t>
      </w:r>
      <w:r w:rsidR="00DF3152">
        <w:rPr>
          <w:lang w:val="sr-Latn-BA"/>
        </w:rPr>
        <w:t xml:space="preserve">, i oni su tad neregistrovani korisnici. </w:t>
      </w:r>
    </w:p>
    <w:p w:rsidR="00DF3152" w:rsidRPr="00F04B8D" w:rsidRDefault="00DF3152" w:rsidP="005613E4">
      <w:pPr>
        <w:pStyle w:val="BodyText"/>
        <w:rPr>
          <w:lang w:val="sr-Latn-BA"/>
        </w:rPr>
      </w:pPr>
      <w:r>
        <w:rPr>
          <w:lang w:val="sr-Latn-BA"/>
        </w:rPr>
        <w:t>Ukoliko žele naručivati, mora im se obezbediti registrovanje korišćenjem lozinke. Ukoliko dođe do greške, dobija povratnu poruku o neispravnoj lozinci, te ponovnom pokušaju.</w:t>
      </w:r>
    </w:p>
    <w:p w:rsidR="00F67C3E" w:rsidRPr="00F04B8D" w:rsidRDefault="00F67C3E" w:rsidP="00F67C3E">
      <w:pPr>
        <w:pStyle w:val="Heading2"/>
        <w:rPr>
          <w:lang w:val="sr-Latn-BA"/>
        </w:rPr>
      </w:pPr>
      <w:bookmarkStart w:id="21" w:name="_Toc515386555"/>
      <w:r w:rsidRPr="00F04B8D">
        <w:rPr>
          <w:lang w:val="sr-Latn-BA"/>
        </w:rPr>
        <w:t>Obnova lozinke</w:t>
      </w:r>
      <w:bookmarkEnd w:id="21"/>
    </w:p>
    <w:p w:rsidR="00F67C3E" w:rsidRPr="00F04B8D" w:rsidRDefault="00F67C3E" w:rsidP="00F67C3E">
      <w:pPr>
        <w:ind w:left="720"/>
        <w:rPr>
          <w:lang w:val="sr-Latn-BA"/>
        </w:rPr>
      </w:pPr>
      <w:r w:rsidRPr="00F04B8D">
        <w:rPr>
          <w:lang w:val="sr-Latn-BA"/>
        </w:rPr>
        <w:t>Administratoru</w:t>
      </w:r>
      <w:r w:rsidR="00DF3152">
        <w:rPr>
          <w:lang w:val="sr-Latn-BA"/>
        </w:rPr>
        <w:t xml:space="preserve"> i korisniku</w:t>
      </w:r>
      <w:r w:rsidRPr="00F04B8D">
        <w:rPr>
          <w:lang w:val="sr-Latn-BA"/>
        </w:rPr>
        <w:t xml:space="preserve"> se mora obezbediti obnova lozinke u slučaju zaboravljanja. Odgovaranjem na sigurnosno pitanje administrator</w:t>
      </w:r>
      <w:r w:rsidR="00DF3152">
        <w:rPr>
          <w:lang w:val="sr-Latn-BA"/>
        </w:rPr>
        <w:t>/korisnik</w:t>
      </w:r>
      <w:r w:rsidRPr="00F04B8D">
        <w:rPr>
          <w:lang w:val="sr-Latn-BA"/>
        </w:rPr>
        <w:t xml:space="preserve"> će moći da promeni lozinku koju je zaboravio.</w:t>
      </w:r>
    </w:p>
    <w:p w:rsidR="002A5E27" w:rsidRPr="00F04B8D" w:rsidRDefault="006F5220" w:rsidP="002A5E27">
      <w:pPr>
        <w:pStyle w:val="Heading2"/>
        <w:rPr>
          <w:lang w:val="sr-Latn-BA"/>
        </w:rPr>
      </w:pPr>
      <w:bookmarkStart w:id="22" w:name="_Toc515386556"/>
      <w:r w:rsidRPr="00F04B8D">
        <w:rPr>
          <w:lang w:val="sr-Latn-BA"/>
        </w:rPr>
        <w:t xml:space="preserve">Unos, </w:t>
      </w:r>
      <w:r w:rsidR="002A5E27" w:rsidRPr="00F04B8D">
        <w:rPr>
          <w:lang w:val="sr-Latn-BA"/>
        </w:rPr>
        <w:t>ažuriranje</w:t>
      </w:r>
      <w:r w:rsidRPr="00F04B8D">
        <w:rPr>
          <w:lang w:val="sr-Latn-BA"/>
        </w:rPr>
        <w:t xml:space="preserve"> i brisanje </w:t>
      </w:r>
      <w:r w:rsidR="002A5E27" w:rsidRPr="00F04B8D">
        <w:rPr>
          <w:lang w:val="sr-Latn-BA"/>
        </w:rPr>
        <w:t xml:space="preserve">osnovnih podataka </w:t>
      </w:r>
      <w:r w:rsidR="00A4009F" w:rsidRPr="00F04B8D">
        <w:rPr>
          <w:lang w:val="sr-Latn-BA"/>
        </w:rPr>
        <w:t xml:space="preserve">o </w:t>
      </w:r>
      <w:bookmarkEnd w:id="22"/>
      <w:r w:rsidR="00567CB2">
        <w:rPr>
          <w:lang w:val="sr-Latn-BA"/>
        </w:rPr>
        <w:t>poklonima</w:t>
      </w:r>
    </w:p>
    <w:p w:rsidR="00F67C3E" w:rsidRPr="00F04B8D" w:rsidRDefault="00A4009F" w:rsidP="00F67C3E">
      <w:pPr>
        <w:pStyle w:val="BodyText"/>
        <w:rPr>
          <w:lang w:val="sr-Latn-BA"/>
        </w:rPr>
      </w:pPr>
      <w:r w:rsidRPr="00F04B8D">
        <w:rPr>
          <w:lang w:val="sr-Latn-BA"/>
        </w:rPr>
        <w:t>Administrator</w:t>
      </w:r>
      <w:r w:rsidR="00F67C3E" w:rsidRPr="00F04B8D">
        <w:rPr>
          <w:lang w:val="sr-Latn-BA"/>
        </w:rPr>
        <w:t xml:space="preserve"> je zadužen za unos, ažuriranje i brisanje</w:t>
      </w:r>
      <w:r w:rsidR="002A5E27" w:rsidRPr="00F04B8D">
        <w:rPr>
          <w:lang w:val="sr-Latn-BA"/>
        </w:rPr>
        <w:t xml:space="preserve"> </w:t>
      </w:r>
      <w:r w:rsidRPr="00F04B8D">
        <w:rPr>
          <w:lang w:val="sr-Latn-BA"/>
        </w:rPr>
        <w:t xml:space="preserve">osnovnih podataka o </w:t>
      </w:r>
      <w:r w:rsidR="00567CB2">
        <w:rPr>
          <w:lang w:val="sr-Latn-BA"/>
        </w:rPr>
        <w:t>poklonima</w:t>
      </w:r>
      <w:r w:rsidR="002A5E27" w:rsidRPr="00F04B8D">
        <w:rPr>
          <w:lang w:val="sr-Latn-BA"/>
        </w:rPr>
        <w:t xml:space="preserve"> k</w:t>
      </w:r>
      <w:r w:rsidR="004B0285" w:rsidRPr="00F04B8D">
        <w:rPr>
          <w:lang w:val="sr-Latn-BA"/>
        </w:rPr>
        <w:t>o</w:t>
      </w:r>
      <w:r w:rsidR="00F67C3E" w:rsidRPr="00F04B8D">
        <w:rPr>
          <w:lang w:val="sr-Latn-BA"/>
        </w:rPr>
        <w:t>ji će se pr</w:t>
      </w:r>
      <w:r w:rsidR="00567CB2">
        <w:rPr>
          <w:lang w:val="sr-Latn-BA"/>
        </w:rPr>
        <w:t>odavati</w:t>
      </w:r>
      <w:r w:rsidR="00F67C3E" w:rsidRPr="00F04B8D">
        <w:rPr>
          <w:lang w:val="sr-Latn-BA"/>
        </w:rPr>
        <w:t xml:space="preserve"> u </w:t>
      </w:r>
      <w:r w:rsidR="00567CB2">
        <w:rPr>
          <w:lang w:val="sr-Latn-BA"/>
        </w:rPr>
        <w:t>gift shopu.</w:t>
      </w:r>
    </w:p>
    <w:p w:rsidR="00F67C3E" w:rsidRPr="00F04B8D" w:rsidRDefault="00F67C3E" w:rsidP="00F67C3E">
      <w:pPr>
        <w:pStyle w:val="Heading2"/>
        <w:rPr>
          <w:lang w:val="sr-Latn-BA"/>
        </w:rPr>
      </w:pPr>
      <w:bookmarkStart w:id="23" w:name="_Toc515386557"/>
      <w:r w:rsidRPr="00F04B8D">
        <w:rPr>
          <w:lang w:val="sr-Latn-BA"/>
        </w:rPr>
        <w:lastRenderedPageBreak/>
        <w:t xml:space="preserve">Unos i brisanje podataka o </w:t>
      </w:r>
      <w:bookmarkEnd w:id="23"/>
      <w:r w:rsidR="00567CB2">
        <w:rPr>
          <w:lang w:val="sr-Latn-BA"/>
        </w:rPr>
        <w:t xml:space="preserve">dostupnim terminima za naručivanje i isporuku </w:t>
      </w:r>
    </w:p>
    <w:p w:rsidR="00AA3A12" w:rsidRPr="00F04B8D" w:rsidRDefault="002A5E27" w:rsidP="00026B01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 </w:t>
      </w:r>
      <w:r w:rsidR="0055679E" w:rsidRPr="00F04B8D">
        <w:rPr>
          <w:lang w:val="sr-Latn-BA"/>
        </w:rPr>
        <w:t xml:space="preserve">Takođe, administrator unosi </w:t>
      </w:r>
      <w:r w:rsidR="00F67C3E" w:rsidRPr="00F04B8D">
        <w:rPr>
          <w:lang w:val="sr-Latn-BA"/>
        </w:rPr>
        <w:t xml:space="preserve">i briše </w:t>
      </w:r>
      <w:r w:rsidR="0055679E" w:rsidRPr="00F04B8D">
        <w:rPr>
          <w:lang w:val="sr-Latn-BA"/>
        </w:rPr>
        <w:t xml:space="preserve">podatke o </w:t>
      </w:r>
      <w:r w:rsidR="00567CB2">
        <w:rPr>
          <w:lang w:val="sr-Latn-BA"/>
        </w:rPr>
        <w:t>dostupnim terminima za naručivanje i isporuku</w:t>
      </w:r>
      <w:r w:rsidR="0055679E" w:rsidRPr="00F04B8D">
        <w:rPr>
          <w:lang w:val="sr-Latn-BA"/>
        </w:rPr>
        <w:t xml:space="preserve"> u narednom periodu.</w:t>
      </w:r>
    </w:p>
    <w:p w:rsidR="004B0285" w:rsidRPr="00F04B8D" w:rsidRDefault="006219D0" w:rsidP="004B0285">
      <w:pPr>
        <w:pStyle w:val="Heading2"/>
        <w:rPr>
          <w:lang w:val="sr-Latn-BA"/>
        </w:rPr>
      </w:pPr>
      <w:bookmarkStart w:id="24" w:name="_Toc515386558"/>
      <w:r w:rsidRPr="00F04B8D">
        <w:rPr>
          <w:lang w:val="sr-Latn-BA"/>
        </w:rPr>
        <w:t>Unos,</w:t>
      </w:r>
      <w:r w:rsidR="006F5220" w:rsidRPr="00F04B8D">
        <w:rPr>
          <w:lang w:val="sr-Latn-BA"/>
        </w:rPr>
        <w:t xml:space="preserve"> ažuriranje</w:t>
      </w:r>
      <w:r w:rsidR="00026B01" w:rsidRPr="00F04B8D">
        <w:rPr>
          <w:lang w:val="sr-Latn-BA"/>
        </w:rPr>
        <w:t xml:space="preserve"> i brisanje</w:t>
      </w:r>
      <w:r w:rsidR="004B0285" w:rsidRPr="00F04B8D">
        <w:rPr>
          <w:lang w:val="sr-Latn-BA"/>
        </w:rPr>
        <w:t xml:space="preserve"> vrste i  cene </w:t>
      </w:r>
      <w:bookmarkEnd w:id="24"/>
      <w:r w:rsidR="00567CB2">
        <w:rPr>
          <w:lang w:val="sr-Latn-BA"/>
        </w:rPr>
        <w:t>poklona</w:t>
      </w:r>
    </w:p>
    <w:p w:rsidR="004B0285" w:rsidRPr="00F04B8D" w:rsidRDefault="004B0285" w:rsidP="004B0285">
      <w:pPr>
        <w:ind w:left="720"/>
        <w:rPr>
          <w:lang w:val="sr-Latn-BA"/>
        </w:rPr>
      </w:pPr>
      <w:r w:rsidRPr="00F04B8D">
        <w:rPr>
          <w:lang w:val="sr-Latn-BA"/>
        </w:rPr>
        <w:t>Administrator kreira cenovnik</w:t>
      </w:r>
      <w:r w:rsidR="0055679E" w:rsidRPr="00F04B8D">
        <w:rPr>
          <w:lang w:val="sr-Latn-BA"/>
        </w:rPr>
        <w:t xml:space="preserve"> u zavisnosti od vrste </w:t>
      </w:r>
      <w:r w:rsidR="00567CB2">
        <w:rPr>
          <w:lang w:val="sr-Latn-BA"/>
        </w:rPr>
        <w:t>poklona</w:t>
      </w:r>
      <w:r w:rsidR="0055679E" w:rsidRPr="00F04B8D">
        <w:rPr>
          <w:lang w:val="sr-Latn-BA"/>
        </w:rPr>
        <w:t>.</w:t>
      </w:r>
      <w:r w:rsidR="006219D0" w:rsidRPr="00F04B8D">
        <w:rPr>
          <w:lang w:val="sr-Latn-BA"/>
        </w:rPr>
        <w:t xml:space="preserve"> Ima mogućnost </w:t>
      </w:r>
      <w:r w:rsidR="009D4568" w:rsidRPr="00F04B8D">
        <w:rPr>
          <w:lang w:val="sr-Latn-BA"/>
        </w:rPr>
        <w:t xml:space="preserve"> unosa, ažuriranja i brisanja vrsta i cena</w:t>
      </w:r>
      <w:r w:rsidR="00567CB2">
        <w:rPr>
          <w:lang w:val="sr-Latn-BA"/>
        </w:rPr>
        <w:t xml:space="preserve"> poklona</w:t>
      </w:r>
      <w:r w:rsidR="009D4568" w:rsidRPr="00F04B8D">
        <w:rPr>
          <w:lang w:val="sr-Latn-BA"/>
        </w:rPr>
        <w:t xml:space="preserve">. </w:t>
      </w:r>
      <w:r w:rsidR="0055679E" w:rsidRPr="00F04B8D">
        <w:rPr>
          <w:lang w:val="sr-Latn-BA"/>
        </w:rPr>
        <w:t xml:space="preserve"> </w:t>
      </w:r>
      <w:r w:rsidR="00DB4981" w:rsidRPr="00F04B8D">
        <w:rPr>
          <w:lang w:val="sr-Latn-BA"/>
        </w:rPr>
        <w:t xml:space="preserve">Korisnicima će biti dostupne informacije o cenama klikom na karticu „CENE </w:t>
      </w:r>
      <w:r w:rsidR="00567CB2">
        <w:rPr>
          <w:lang w:val="sr-Latn-BA"/>
        </w:rPr>
        <w:t>POKLONA</w:t>
      </w:r>
      <w:r w:rsidR="00DB4981" w:rsidRPr="00F04B8D">
        <w:rPr>
          <w:lang w:val="sr-Latn-BA"/>
        </w:rPr>
        <w:t>“</w:t>
      </w:r>
      <w:r w:rsidR="00A51189" w:rsidRPr="00F04B8D">
        <w:rPr>
          <w:lang w:val="sr-Latn-BA"/>
        </w:rPr>
        <w:t xml:space="preserve">  koja će se</w:t>
      </w:r>
      <w:r w:rsidR="000A4969" w:rsidRPr="00F04B8D">
        <w:rPr>
          <w:lang w:val="sr-Latn-BA"/>
        </w:rPr>
        <w:t xml:space="preserve"> </w:t>
      </w:r>
      <w:r w:rsidR="00A51189" w:rsidRPr="00F04B8D">
        <w:rPr>
          <w:lang w:val="sr-Latn-BA"/>
        </w:rPr>
        <w:t>nalazit na početnoj strani.</w:t>
      </w:r>
    </w:p>
    <w:p w:rsidR="004B0285" w:rsidRPr="00F04B8D" w:rsidRDefault="004B0285" w:rsidP="004B0285">
      <w:pPr>
        <w:pStyle w:val="BodyText"/>
        <w:rPr>
          <w:lang w:val="sr-Latn-BA"/>
        </w:rPr>
      </w:pPr>
    </w:p>
    <w:p w:rsidR="00026B01" w:rsidRDefault="00DF3152" w:rsidP="00042464">
      <w:pPr>
        <w:pStyle w:val="Heading2"/>
        <w:rPr>
          <w:lang w:val="sr-Latn-BA"/>
        </w:rPr>
      </w:pPr>
      <w:r>
        <w:rPr>
          <w:lang w:val="sr-Latn-BA"/>
        </w:rPr>
        <w:t>Pretraga po nazivu poklona i vremenu koje je potrebno za izradu poklona</w:t>
      </w:r>
    </w:p>
    <w:p w:rsidR="00DF3152" w:rsidRPr="00DF3152" w:rsidRDefault="00DF3152" w:rsidP="00DF3152">
      <w:pPr>
        <w:pStyle w:val="Heading1"/>
        <w:numPr>
          <w:ilvl w:val="0"/>
          <w:numId w:val="0"/>
        </w:numPr>
        <w:ind w:left="720"/>
        <w:rPr>
          <w:b w:val="0"/>
          <w:sz w:val="20"/>
          <w:szCs w:val="20"/>
          <w:lang w:val="sr-Latn-BA"/>
        </w:rPr>
      </w:pPr>
      <w:r w:rsidRPr="00DF3152">
        <w:rPr>
          <w:b w:val="0"/>
          <w:sz w:val="20"/>
          <w:szCs w:val="20"/>
          <w:lang w:val="sr-Latn-BA"/>
        </w:rPr>
        <w:t>Korisnicima će biti omogućena pretraga po nazivu poklona i po vremenu potrebnom za izradu i isporuku. Pretraga po nazivu vodiće do liste poklona koji u nazivu sadrže unetu reč sa pretrage. Pretraga po vremenu potrebnom za izradu i isporuku vodiće do liste svih poklona koji su dostupni u određenom vremenskom periodu. Korisnik će  moći da pristupi inforacijama o poklonu (</w:t>
      </w:r>
      <w:r w:rsidRPr="00DF3152">
        <w:rPr>
          <w:b w:val="0"/>
          <w:color w:val="000000"/>
          <w:sz w:val="20"/>
          <w:szCs w:val="20"/>
          <w:lang w:val="sr-Latn-BA"/>
        </w:rPr>
        <w:t>za koji događaj je prikladan, vreme potrebno za izradu i isporuku, cenu, kom polu i starosnoj dobi je  namenjen, slika, opis</w:t>
      </w:r>
      <w:r w:rsidRPr="00DF3152">
        <w:rPr>
          <w:b w:val="0"/>
          <w:sz w:val="20"/>
          <w:szCs w:val="20"/>
          <w:lang w:val="sr-Latn-BA"/>
        </w:rPr>
        <w:t xml:space="preserve">) klikom na naziv poklona sa liste. </w:t>
      </w:r>
    </w:p>
    <w:p w:rsidR="00DF3152" w:rsidRPr="00DF3152" w:rsidRDefault="00DF3152" w:rsidP="00DF3152">
      <w:pPr>
        <w:rPr>
          <w:lang w:val="sr-Latn-BA"/>
        </w:rPr>
      </w:pPr>
    </w:p>
    <w:p w:rsidR="006A73C8" w:rsidRPr="00F04B8D" w:rsidRDefault="00DF3152" w:rsidP="006A73C8">
      <w:pPr>
        <w:pStyle w:val="Heading2"/>
        <w:rPr>
          <w:lang w:val="sr-Latn-BA"/>
        </w:rPr>
      </w:pPr>
      <w:r>
        <w:rPr>
          <w:lang w:val="sr-Latn-BA"/>
        </w:rPr>
        <w:t>Smeštanje proizvoda koje trenutno ne kupujemo u shortlist</w:t>
      </w:r>
    </w:p>
    <w:p w:rsidR="006A73C8" w:rsidRPr="00F04B8D" w:rsidRDefault="006A73C8" w:rsidP="006A73C8">
      <w:pPr>
        <w:ind w:left="720"/>
        <w:rPr>
          <w:lang w:val="sr-Latn-BA"/>
        </w:rPr>
      </w:pPr>
      <w:r w:rsidRPr="00F04B8D">
        <w:rPr>
          <w:lang w:val="sr-Latn-BA"/>
        </w:rPr>
        <w:t>U slučaju</w:t>
      </w:r>
      <w:r w:rsidR="00DF3152">
        <w:rPr>
          <w:lang w:val="sr-Latn-BA"/>
        </w:rPr>
        <w:t xml:space="preserve"> kad se korisniku dopadne neki poklon, ali ga trenutno neće kupiti, ili želi da pogleda još detalja o njemu kasnije, smešta ga u shortlist. Proizvodi se u shortlist smeštaju klikom na odgovarajuću ikonicu pored poklona.</w:t>
      </w:r>
    </w:p>
    <w:p w:rsidR="00745ACE" w:rsidRDefault="00DF3152" w:rsidP="00DF3152">
      <w:pPr>
        <w:pStyle w:val="Heading2"/>
        <w:rPr>
          <w:lang w:val="sr-Latn-BA"/>
        </w:rPr>
      </w:pPr>
      <w:r>
        <w:rPr>
          <w:lang w:val="sr-Latn-BA"/>
        </w:rPr>
        <w:t xml:space="preserve">Smeštanje proizvoda koje trenutno kupujemo u korpu </w:t>
      </w:r>
      <w:bookmarkStart w:id="25" w:name="_Hlk88329883"/>
    </w:p>
    <w:p w:rsidR="00DF3152" w:rsidRPr="00DF3152" w:rsidRDefault="00DF3152" w:rsidP="00DF3152">
      <w:pPr>
        <w:ind w:left="720"/>
        <w:rPr>
          <w:lang w:val="sr-Latn-BA"/>
        </w:rPr>
      </w:pPr>
      <w:r>
        <w:rPr>
          <w:lang w:val="sr-Latn-BA"/>
        </w:rPr>
        <w:t>Kad korisnik napravi konačan odabir oko poklona koji želi kupiti, on odabrane artikle smešta u korpu za kupovinu. I ovo smeštanje je jednostavno, klikom na ikonicu pored poklona.</w:t>
      </w:r>
    </w:p>
    <w:p w:rsidR="00745ACE" w:rsidRPr="00F04B8D" w:rsidRDefault="00745ACE" w:rsidP="00745ACE">
      <w:pPr>
        <w:pStyle w:val="Heading2"/>
        <w:rPr>
          <w:lang w:val="sr-Latn-BA"/>
        </w:rPr>
      </w:pPr>
      <w:bookmarkStart w:id="26" w:name="_Toc515386562"/>
      <w:bookmarkEnd w:id="25"/>
      <w:r w:rsidRPr="00F04B8D">
        <w:rPr>
          <w:lang w:val="sr-Latn-BA"/>
        </w:rPr>
        <w:t>Formiranje</w:t>
      </w:r>
      <w:r w:rsidR="00D5365B" w:rsidRPr="00F04B8D">
        <w:rPr>
          <w:lang w:val="sr-Latn-BA"/>
        </w:rPr>
        <w:t xml:space="preserve"> i štampanje</w:t>
      </w:r>
      <w:r w:rsidRPr="00F04B8D">
        <w:rPr>
          <w:lang w:val="sr-Latn-BA"/>
        </w:rPr>
        <w:t xml:space="preserve"> </w:t>
      </w:r>
      <w:bookmarkEnd w:id="26"/>
      <w:r w:rsidR="00B774F3">
        <w:rPr>
          <w:lang w:val="sr-Latn-BA"/>
        </w:rPr>
        <w:t>narudžbine</w:t>
      </w:r>
    </w:p>
    <w:p w:rsidR="00745ACE" w:rsidRPr="00F04B8D" w:rsidRDefault="00745ACE" w:rsidP="00745ACE">
      <w:pPr>
        <w:ind w:left="720"/>
        <w:rPr>
          <w:lang w:val="sr-Latn-BA"/>
        </w:rPr>
      </w:pPr>
      <w:r w:rsidRPr="00F04B8D">
        <w:rPr>
          <w:lang w:val="sr-Latn-BA"/>
        </w:rPr>
        <w:t xml:space="preserve">Administrator će na osnovu odabranog </w:t>
      </w:r>
      <w:r w:rsidR="00B774F3">
        <w:rPr>
          <w:lang w:val="sr-Latn-BA"/>
        </w:rPr>
        <w:t>poklona</w:t>
      </w:r>
      <w:r w:rsidR="00F67C3E" w:rsidRPr="00F04B8D">
        <w:rPr>
          <w:lang w:val="sr-Latn-BA"/>
        </w:rPr>
        <w:t xml:space="preserve"> i </w:t>
      </w:r>
      <w:r w:rsidR="00B774F3">
        <w:rPr>
          <w:lang w:val="sr-Latn-BA"/>
        </w:rPr>
        <w:t>vremena potrebnog za izradu i isporuku</w:t>
      </w:r>
      <w:r w:rsidRPr="00F04B8D">
        <w:rPr>
          <w:lang w:val="sr-Latn-BA"/>
        </w:rPr>
        <w:t xml:space="preserve"> formirati </w:t>
      </w:r>
      <w:r w:rsidR="00B774F3">
        <w:rPr>
          <w:lang w:val="sr-Latn-BA"/>
        </w:rPr>
        <w:t>narudžbinu</w:t>
      </w:r>
      <w:r w:rsidRPr="00F04B8D">
        <w:rPr>
          <w:lang w:val="sr-Latn-BA"/>
        </w:rPr>
        <w:t>.</w:t>
      </w:r>
      <w:r w:rsidR="00B774F3">
        <w:rPr>
          <w:lang w:val="sr-Latn-BA"/>
        </w:rPr>
        <w:t xml:space="preserve"> Narudžbina</w:t>
      </w:r>
      <w:r w:rsidRPr="00F04B8D">
        <w:rPr>
          <w:lang w:val="sr-Latn-BA"/>
        </w:rPr>
        <w:t xml:space="preserve"> će sadržati sledeće informacije:</w:t>
      </w:r>
    </w:p>
    <w:p w:rsidR="00F67C3E" w:rsidRPr="00F04B8D" w:rsidRDefault="00B774F3" w:rsidP="00FF39CC">
      <w:pPr>
        <w:ind w:left="720"/>
        <w:rPr>
          <w:lang w:val="sr-Latn-BA"/>
        </w:rPr>
      </w:pPr>
      <w:r w:rsidRPr="00B774F3">
        <w:rPr>
          <w:color w:val="000000"/>
          <w:lang w:val="sr-Latn-BA"/>
        </w:rPr>
        <w:t xml:space="preserve">naziv poklona, datum slanja i datum isporuke, cenu, pošiljaoca(GIFTAPP) i primaoca poklona, kao </w:t>
      </w:r>
      <w:r>
        <w:rPr>
          <w:color w:val="000000"/>
          <w:lang w:val="sr-Latn-BA"/>
        </w:rPr>
        <w:t xml:space="preserve">i </w:t>
      </w:r>
      <w:r w:rsidRPr="00B774F3">
        <w:rPr>
          <w:color w:val="000000"/>
          <w:lang w:val="sr-Latn-BA"/>
        </w:rPr>
        <w:t>podatke o PDV-u, načinu plaćanja i načinu preuzimanja.</w:t>
      </w:r>
      <w:r w:rsidRPr="00B774F3">
        <w:rPr>
          <w:color w:val="000000"/>
          <w:sz w:val="30"/>
          <w:szCs w:val="30"/>
          <w:lang w:val="sr-Latn-BA"/>
        </w:rPr>
        <w:t xml:space="preserve"> </w:t>
      </w:r>
      <w:r w:rsidR="00935BC4" w:rsidRPr="00F04B8D">
        <w:rPr>
          <w:lang w:val="sr-Latn-BA"/>
        </w:rPr>
        <w:t xml:space="preserve">  Klikom na </w:t>
      </w:r>
      <w:r>
        <w:rPr>
          <w:lang w:val="sr-Latn-BA"/>
        </w:rPr>
        <w:t>narudžbinu</w:t>
      </w:r>
      <w:r w:rsidR="005525C8" w:rsidRPr="00F04B8D">
        <w:rPr>
          <w:lang w:val="sr-Latn-BA"/>
        </w:rPr>
        <w:t xml:space="preserve"> iz tabele </w:t>
      </w:r>
      <w:r w:rsidR="00935BC4" w:rsidRPr="00F04B8D">
        <w:rPr>
          <w:lang w:val="sr-Latn-BA"/>
        </w:rPr>
        <w:t xml:space="preserve"> i odabirom opcije „ŠTAMPANJE“ izvršiće se štampanje </w:t>
      </w:r>
      <w:r>
        <w:rPr>
          <w:lang w:val="sr-Latn-BA"/>
        </w:rPr>
        <w:t>narudžbine</w:t>
      </w:r>
      <w:r w:rsidR="00935BC4" w:rsidRPr="00F04B8D">
        <w:rPr>
          <w:lang w:val="sr-Latn-BA"/>
        </w:rPr>
        <w:t xml:space="preserve">. </w:t>
      </w:r>
    </w:p>
    <w:p w:rsidR="00745ACE" w:rsidRPr="00F04B8D" w:rsidRDefault="00745ACE" w:rsidP="00745ACE">
      <w:pPr>
        <w:ind w:left="720"/>
        <w:rPr>
          <w:lang w:val="sr-Latn-BA"/>
        </w:rPr>
      </w:pPr>
    </w:p>
    <w:p w:rsidR="00745ACE" w:rsidRPr="00F04B8D" w:rsidRDefault="007C6213" w:rsidP="00745ACE">
      <w:pPr>
        <w:pStyle w:val="Heading2"/>
        <w:rPr>
          <w:lang w:val="sr-Latn-BA"/>
        </w:rPr>
      </w:pPr>
      <w:bookmarkStart w:id="27" w:name="_Toc515386563"/>
      <w:r w:rsidRPr="00F04B8D">
        <w:rPr>
          <w:lang w:val="sr-Latn-BA"/>
        </w:rPr>
        <w:t>Prikaz informacija</w:t>
      </w:r>
      <w:bookmarkEnd w:id="27"/>
    </w:p>
    <w:p w:rsidR="007C6213" w:rsidRPr="00F04B8D" w:rsidRDefault="007C6213" w:rsidP="007C6213">
      <w:pPr>
        <w:ind w:left="720"/>
        <w:rPr>
          <w:lang w:val="sr-Latn-BA"/>
        </w:rPr>
      </w:pPr>
      <w:r w:rsidRPr="00F04B8D">
        <w:rPr>
          <w:lang w:val="sr-Latn-BA"/>
        </w:rPr>
        <w:t>Svaki posetilac će imati pristup sledećim informacijama:</w:t>
      </w:r>
    </w:p>
    <w:p w:rsidR="008B25F9" w:rsidRPr="00F04B8D" w:rsidRDefault="008B25F9" w:rsidP="008B25F9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>Pregled dnevnog repertoara</w:t>
      </w:r>
    </w:p>
    <w:p w:rsidR="00A84AB5" w:rsidRPr="00F04B8D" w:rsidRDefault="00A84AB5" w:rsidP="00A84AB5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spiska </w:t>
      </w:r>
      <w:r w:rsidR="00B774F3">
        <w:rPr>
          <w:lang w:val="sr-Latn-BA"/>
        </w:rPr>
        <w:t>poklona</w:t>
      </w:r>
      <w:r w:rsidRPr="00F04B8D">
        <w:rPr>
          <w:lang w:val="sr-Latn-BA"/>
        </w:rPr>
        <w:t xml:space="preserve"> po </w:t>
      </w:r>
      <w:r w:rsidR="00B774F3">
        <w:rPr>
          <w:lang w:val="sr-Latn-BA"/>
        </w:rPr>
        <w:t>vrsti</w:t>
      </w:r>
    </w:p>
    <w:p w:rsidR="00A84AB5" w:rsidRPr="00F04B8D" w:rsidRDefault="00A84AB5" w:rsidP="00A84AB5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B774F3">
        <w:rPr>
          <w:lang w:val="sr-Latn-BA"/>
        </w:rPr>
        <w:t>poklonu</w:t>
      </w:r>
    </w:p>
    <w:p w:rsidR="008B25F9" w:rsidRPr="00F04B8D" w:rsidRDefault="008B25F9" w:rsidP="008B25F9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B774F3">
        <w:rPr>
          <w:lang w:val="sr-Latn-BA"/>
        </w:rPr>
        <w:t>vremenu potrebnom za izradu i isporuku poklona</w:t>
      </w:r>
    </w:p>
    <w:p w:rsidR="00A84AB5" w:rsidRPr="00F04B8D" w:rsidRDefault="00A84AB5" w:rsidP="00A84AB5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cenama </w:t>
      </w:r>
      <w:r w:rsidR="00B774F3">
        <w:rPr>
          <w:lang w:val="sr-Latn-BA"/>
        </w:rPr>
        <w:t>poklona</w:t>
      </w:r>
    </w:p>
    <w:p w:rsidR="00425387" w:rsidRPr="00F04B8D" w:rsidRDefault="00425387" w:rsidP="00745ACE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B774F3">
        <w:rPr>
          <w:lang w:val="sr-Latn-BA"/>
        </w:rPr>
        <w:t xml:space="preserve">dostupnim i nedostupnim lokacijama za isporuku </w:t>
      </w:r>
    </w:p>
    <w:p w:rsidR="00EF6501" w:rsidRPr="00F04B8D" w:rsidRDefault="00EF6501" w:rsidP="00EF6501">
      <w:pPr>
        <w:ind w:left="720"/>
        <w:rPr>
          <w:lang w:val="sr-Latn-BA"/>
        </w:rPr>
      </w:pPr>
    </w:p>
    <w:p w:rsidR="00042464" w:rsidRPr="00F04B8D" w:rsidRDefault="00042464" w:rsidP="00042464">
      <w:pPr>
        <w:ind w:left="720"/>
        <w:rPr>
          <w:lang w:val="sr-Latn-BA"/>
        </w:rPr>
      </w:pPr>
    </w:p>
    <w:p w:rsidR="00206E1F" w:rsidRPr="00F04B8D" w:rsidRDefault="00B849B5" w:rsidP="00B849B5">
      <w:pPr>
        <w:pStyle w:val="Heading1"/>
        <w:numPr>
          <w:ilvl w:val="0"/>
          <w:numId w:val="12"/>
        </w:numPr>
        <w:rPr>
          <w:lang w:val="sr-Latn-BA"/>
        </w:rPr>
      </w:pPr>
      <w:bookmarkStart w:id="28" w:name="_Toc515386564"/>
      <w:r w:rsidRPr="00F04B8D">
        <w:rPr>
          <w:lang w:val="sr-Latn-BA"/>
        </w:rPr>
        <w:t>Ograničenja</w:t>
      </w:r>
      <w:bookmarkEnd w:id="28"/>
      <w:r w:rsidR="00206E1F" w:rsidRPr="00F04B8D">
        <w:rPr>
          <w:lang w:val="sr-Latn-BA"/>
        </w:rPr>
        <w:t xml:space="preserve"> </w:t>
      </w:r>
    </w:p>
    <w:p w:rsidR="00206E1F" w:rsidRPr="00F04B8D" w:rsidRDefault="00A82910" w:rsidP="00A82910">
      <w:pPr>
        <w:pStyle w:val="BodyText"/>
        <w:rPr>
          <w:lang w:val="sr-Latn-BA"/>
        </w:rPr>
      </w:pPr>
      <w:r w:rsidRPr="00F04B8D">
        <w:rPr>
          <w:lang w:val="sr-Latn-BA"/>
        </w:rPr>
        <w:t>Kao dopuna pretpostavki i zavis</w:t>
      </w:r>
      <w:r w:rsidR="00331DCC" w:rsidRPr="00F04B8D">
        <w:rPr>
          <w:lang w:val="sr-Latn-BA"/>
        </w:rPr>
        <w:t>nosti definisanih u odeljku 6,</w:t>
      </w:r>
      <w:r w:rsidR="00B774F3">
        <w:rPr>
          <w:lang w:val="sr-Latn-BA"/>
        </w:rPr>
        <w:t xml:space="preserve"> GIFTAPP</w:t>
      </w:r>
      <w:r w:rsidRPr="00F04B8D">
        <w:rPr>
          <w:lang w:val="sr-Latn-BA"/>
        </w:rPr>
        <w:t xml:space="preserve"> sistem će biti razvijan pod sledećim ograničenjima:</w:t>
      </w:r>
    </w:p>
    <w:p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Sistem neće zahtevati nabavljanje novog hardvera</w:t>
      </w:r>
      <w:r w:rsidR="00206E1F" w:rsidRPr="00F04B8D">
        <w:rPr>
          <w:lang w:val="sr-Latn-BA"/>
        </w:rPr>
        <w:t>.</w:t>
      </w:r>
    </w:p>
    <w:p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lastRenderedPageBreak/>
        <w:t>Sistem će se osloniti na besplatna softverska rešenja (s</w:t>
      </w:r>
      <w:r w:rsidR="00331DCC" w:rsidRPr="00F04B8D">
        <w:rPr>
          <w:lang w:val="sr-Latn-BA"/>
        </w:rPr>
        <w:t xml:space="preserve">kripting jezik, baza podataka </w:t>
      </w:r>
      <w:r w:rsidRPr="00F04B8D">
        <w:rPr>
          <w:lang w:val="sr-Latn-BA"/>
        </w:rPr>
        <w:t>), tako da neće zahtevati kupovinu dodatnog softvera</w:t>
      </w:r>
      <w:r w:rsidR="00206E1F" w:rsidRPr="00F04B8D">
        <w:rPr>
          <w:lang w:val="sr-Latn-BA"/>
        </w:rPr>
        <w:t>.</w:t>
      </w:r>
    </w:p>
    <w:p w:rsidR="00D226CB" w:rsidRPr="00F04B8D" w:rsidRDefault="00D226CB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Potrebno je obezbediti opremu neophodnu za funkcionisanje sistema.</w:t>
      </w:r>
    </w:p>
    <w:p w:rsidR="00E05692" w:rsidRPr="00F04B8D" w:rsidRDefault="00E05692" w:rsidP="00E05692">
      <w:pPr>
        <w:pStyle w:val="BodyText"/>
        <w:ind w:left="1080"/>
        <w:rPr>
          <w:lang w:val="sr-Latn-BA"/>
        </w:rPr>
      </w:pPr>
    </w:p>
    <w:p w:rsidR="00206E1F" w:rsidRPr="00F04B8D" w:rsidRDefault="00B849B5" w:rsidP="00B849B5">
      <w:pPr>
        <w:pStyle w:val="Heading1"/>
        <w:numPr>
          <w:ilvl w:val="0"/>
          <w:numId w:val="20"/>
        </w:numPr>
        <w:rPr>
          <w:lang w:val="sr-Latn-BA"/>
        </w:rPr>
      </w:pPr>
      <w:bookmarkStart w:id="29" w:name="_Toc515386565"/>
      <w:r w:rsidRPr="00F04B8D">
        <w:rPr>
          <w:lang w:val="sr-Latn-BA"/>
        </w:rPr>
        <w:t>Zahtevi u pogledu kvaliteta</w:t>
      </w:r>
      <w:bookmarkEnd w:id="29"/>
      <w:r w:rsidR="00206E1F" w:rsidRPr="00F04B8D">
        <w:rPr>
          <w:lang w:val="sr-Latn-BA"/>
        </w:rPr>
        <w:t xml:space="preserve"> </w:t>
      </w:r>
    </w:p>
    <w:p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U ovom odeljku definisan je očekivani kvalitet u pogledu performansi, robusnosti, tolerancije na otkaze i lakoće korišćenja.</w:t>
      </w:r>
    </w:p>
    <w:p w:rsidR="00BC2229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Dostupnost</w:t>
      </w:r>
      <w:r w:rsidR="00206E1F" w:rsidRPr="00F04B8D">
        <w:rPr>
          <w:lang w:val="sr-Latn-BA"/>
        </w:rPr>
        <w:t xml:space="preserve">:  </w:t>
      </w:r>
      <w:r w:rsidR="00331DCC" w:rsidRPr="00F04B8D">
        <w:rPr>
          <w:lang w:val="sr-Latn-BA"/>
        </w:rPr>
        <w:t>Sistem će</w:t>
      </w:r>
      <w:r w:rsidR="00942407" w:rsidRPr="00F04B8D">
        <w:rPr>
          <w:lang w:val="sr-Latn-BA"/>
        </w:rPr>
        <w:t xml:space="preserve"> biti dostupan 24</w:t>
      </w:r>
      <w:r w:rsidRPr="00F04B8D">
        <w:rPr>
          <w:lang w:val="sr-Latn-BA"/>
        </w:rPr>
        <w:t xml:space="preserve"> časa dnevno, 7 dana u nedelji.</w:t>
      </w:r>
    </w:p>
    <w:p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Lakoća korišćenja:</w:t>
      </w:r>
      <w:r w:rsidR="00206E1F" w:rsidRPr="00F04B8D">
        <w:rPr>
          <w:lang w:val="sr-Latn-BA"/>
        </w:rPr>
        <w:t xml:space="preserve"> </w:t>
      </w:r>
      <w:r w:rsidR="0069445A" w:rsidRPr="00F04B8D">
        <w:rPr>
          <w:lang w:val="sr-Latn-BA"/>
        </w:rPr>
        <w:t xml:space="preserve"> </w:t>
      </w:r>
      <w:r w:rsidRPr="00F04B8D">
        <w:rPr>
          <w:lang w:val="sr-Latn-BA"/>
        </w:rPr>
        <w:t>Sistem će posedovati jednostavan i intuitivan interfejs prilagođen profilima korisnika koji će ga koristiti.</w:t>
      </w:r>
    </w:p>
    <w:p w:rsidR="00206E1F" w:rsidRPr="00F04B8D" w:rsidRDefault="0069445A" w:rsidP="001F7D36">
      <w:pPr>
        <w:pStyle w:val="BodyText"/>
        <w:rPr>
          <w:lang w:val="sr-Latn-BA"/>
        </w:rPr>
      </w:pPr>
      <w:r w:rsidRPr="00F04B8D">
        <w:rPr>
          <w:lang w:val="sr-Latn-BA"/>
        </w:rPr>
        <w:t>Održavanje</w:t>
      </w:r>
      <w:r w:rsidR="00206E1F" w:rsidRPr="00F04B8D">
        <w:rPr>
          <w:lang w:val="sr-Latn-BA"/>
        </w:rPr>
        <w:t xml:space="preserve">:  </w:t>
      </w:r>
      <w:r w:rsidRPr="00F04B8D">
        <w:rPr>
          <w:lang w:val="sr-Latn-BA"/>
        </w:rPr>
        <w:t xml:space="preserve">Sistem </w:t>
      </w:r>
      <w:r w:rsidR="001F7D36" w:rsidRPr="00F04B8D">
        <w:rPr>
          <w:lang w:val="sr-Latn-BA"/>
        </w:rPr>
        <w:t>treba</w:t>
      </w:r>
      <w:r w:rsidRPr="00F04B8D">
        <w:rPr>
          <w:lang w:val="sr-Latn-BA"/>
        </w:rPr>
        <w:t xml:space="preserve"> biti jednostavan za održavanje. Potrebno je izdvojiti grafički dizajn od sadržaja. Podatke koje čine sadržaj treba čuvati u bazi podataka</w:t>
      </w:r>
      <w:r w:rsidR="00206E1F" w:rsidRPr="00F04B8D">
        <w:rPr>
          <w:lang w:val="sr-Latn-BA"/>
        </w:rPr>
        <w:t>.</w:t>
      </w:r>
    </w:p>
    <w:p w:rsidR="00206E1F" w:rsidRPr="00F04B8D" w:rsidRDefault="00B849B5" w:rsidP="00206E1F">
      <w:pPr>
        <w:pStyle w:val="Heading1"/>
        <w:tabs>
          <w:tab w:val="left" w:pos="1276"/>
        </w:tabs>
        <w:rPr>
          <w:lang w:val="sr-Latn-BA"/>
        </w:rPr>
      </w:pPr>
      <w:bookmarkStart w:id="30" w:name="_Toc515386566"/>
      <w:r w:rsidRPr="00F04B8D">
        <w:rPr>
          <w:lang w:val="sr-Latn-BA"/>
        </w:rPr>
        <w:t>Prioritet funkcionalnosti</w:t>
      </w:r>
      <w:bookmarkEnd w:id="30"/>
    </w:p>
    <w:p w:rsidR="00206E1F" w:rsidRPr="00F04B8D" w:rsidRDefault="00CA62F9" w:rsidP="00CA62F9">
      <w:pPr>
        <w:pStyle w:val="BodyText"/>
        <w:rPr>
          <w:lang w:val="sr-Latn-BA"/>
        </w:rPr>
      </w:pPr>
      <w:r w:rsidRPr="00F04B8D">
        <w:rPr>
          <w:lang w:val="sr-Latn-BA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AA3A12" w:rsidRPr="00F04B8D" w:rsidRDefault="00C83DEF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Prijavljivanje na sistem</w:t>
      </w:r>
      <w:r w:rsidR="00D226CB" w:rsidRPr="00F04B8D">
        <w:rPr>
          <w:lang w:val="sr-Latn-BA"/>
        </w:rPr>
        <w:t>;</w:t>
      </w:r>
    </w:p>
    <w:p w:rsidR="00F04B8D" w:rsidRPr="00F04B8D" w:rsidRDefault="00F04B8D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Obnova lozinke;</w:t>
      </w:r>
    </w:p>
    <w:p w:rsidR="00C83DEF" w:rsidRPr="00F04B8D" w:rsidRDefault="00AA3A12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 xml:space="preserve">Unos, ažuriranje i brisanje osnovnih podataka o </w:t>
      </w:r>
      <w:r w:rsidR="00B774F3">
        <w:rPr>
          <w:lang w:val="sr-Latn-BA"/>
        </w:rPr>
        <w:t>poklonima</w:t>
      </w:r>
      <w:r w:rsidRPr="00F04B8D">
        <w:rPr>
          <w:lang w:val="sr-Latn-BA"/>
        </w:rPr>
        <w:t>;</w:t>
      </w:r>
    </w:p>
    <w:p w:rsidR="00942407" w:rsidRPr="00F04B8D" w:rsidRDefault="00DF3152" w:rsidP="00F04B8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Unos i brisanje podataka o dostupnim terminima za naručivanje i isporuku;</w:t>
      </w:r>
    </w:p>
    <w:p w:rsidR="002C662F" w:rsidRPr="00F04B8D" w:rsidRDefault="006219D0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 xml:space="preserve">Unos, </w:t>
      </w:r>
      <w:r w:rsidR="00AA3A12" w:rsidRPr="00F04B8D">
        <w:rPr>
          <w:lang w:val="sr-Latn-BA"/>
        </w:rPr>
        <w:t xml:space="preserve">ažuriranje </w:t>
      </w:r>
      <w:r w:rsidRPr="00F04B8D">
        <w:rPr>
          <w:lang w:val="sr-Latn-BA"/>
        </w:rPr>
        <w:t>i brisanje</w:t>
      </w:r>
      <w:r w:rsidR="00AA3A12" w:rsidRPr="00F04B8D">
        <w:rPr>
          <w:lang w:val="sr-Latn-BA"/>
        </w:rPr>
        <w:t xml:space="preserve"> </w:t>
      </w:r>
      <w:r w:rsidR="005C3D77">
        <w:rPr>
          <w:lang w:val="sr-Latn-BA"/>
        </w:rPr>
        <w:t>vrste i cene poklona;</w:t>
      </w:r>
    </w:p>
    <w:p w:rsidR="00FF39CC" w:rsidRPr="00F04B8D" w:rsidRDefault="005C3D77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Pretraga po nazivu poklona i vremenu koje je potrebno za izradu i isporuku;</w:t>
      </w:r>
    </w:p>
    <w:p w:rsidR="002C662F" w:rsidRPr="00F04B8D" w:rsidRDefault="005C3D77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Smeštanje proizvoda koje trenutno ne kupujemo u shortlist;</w:t>
      </w:r>
    </w:p>
    <w:p w:rsidR="00942407" w:rsidRPr="00F04B8D" w:rsidRDefault="005C3D77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Smeštanje proizvoda koje trenutno kupujemo u korpu;</w:t>
      </w:r>
    </w:p>
    <w:p w:rsidR="002C662F" w:rsidRDefault="005C3D77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Formiranje i štampanje narudžbenice;</w:t>
      </w:r>
    </w:p>
    <w:p w:rsidR="005C3D77" w:rsidRPr="00F04B8D" w:rsidRDefault="005C3D77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Prikaz informacija.</w:t>
      </w:r>
      <w:bookmarkStart w:id="31" w:name="_GoBack"/>
      <w:bookmarkEnd w:id="31"/>
    </w:p>
    <w:p w:rsidR="00AA3A12" w:rsidRPr="00F04B8D" w:rsidRDefault="00AA3A12" w:rsidP="002C662F">
      <w:pPr>
        <w:pStyle w:val="BodyText"/>
        <w:rPr>
          <w:lang w:val="sr-Latn-BA"/>
        </w:rPr>
      </w:pPr>
    </w:p>
    <w:p w:rsidR="00331DCC" w:rsidRPr="00F04B8D" w:rsidRDefault="00331DCC" w:rsidP="00331DCC">
      <w:pPr>
        <w:pStyle w:val="BodyText"/>
        <w:ind w:left="1080"/>
        <w:rPr>
          <w:lang w:val="sr-Latn-BA"/>
        </w:rPr>
      </w:pPr>
    </w:p>
    <w:p w:rsidR="00206E1F" w:rsidRPr="00F04B8D" w:rsidRDefault="00B849B5">
      <w:pPr>
        <w:pStyle w:val="Heading1"/>
        <w:rPr>
          <w:lang w:val="sr-Latn-BA"/>
        </w:rPr>
      </w:pPr>
      <w:bookmarkStart w:id="32" w:name="_Toc515386567"/>
      <w:r w:rsidRPr="00F04B8D">
        <w:rPr>
          <w:lang w:val="sr-Latn-BA"/>
        </w:rPr>
        <w:t>Nefunkcionalni zahtevi</w:t>
      </w:r>
      <w:bookmarkEnd w:id="32"/>
    </w:p>
    <w:p w:rsidR="003E6219" w:rsidRPr="00F04B8D" w:rsidRDefault="003E6219" w:rsidP="003E6219">
      <w:pPr>
        <w:rPr>
          <w:lang w:val="sr-Latn-BA"/>
        </w:rPr>
      </w:pPr>
    </w:p>
    <w:p w:rsidR="00206E1F" w:rsidRPr="00F04B8D" w:rsidRDefault="00B849B5" w:rsidP="00B849B5">
      <w:pPr>
        <w:pStyle w:val="Heading2"/>
        <w:rPr>
          <w:lang w:val="sr-Latn-BA"/>
        </w:rPr>
      </w:pPr>
      <w:bookmarkStart w:id="33" w:name="_Toc515386568"/>
      <w:r w:rsidRPr="00F04B8D">
        <w:rPr>
          <w:lang w:val="sr-Latn-BA"/>
        </w:rPr>
        <w:t>Zahtevi u pogledu standardizacije</w:t>
      </w:r>
      <w:bookmarkEnd w:id="33"/>
    </w:p>
    <w:p w:rsidR="00783B65" w:rsidRPr="00F04B8D" w:rsidRDefault="00A22BD2" w:rsidP="00F47FA7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896B5E" w:rsidRPr="00F04B8D">
        <w:rPr>
          <w:lang w:val="sr-Latn-BA"/>
        </w:rPr>
        <w:t xml:space="preserve"> sistem će biti realizovan korišćenjem </w:t>
      </w:r>
      <w:r w:rsidR="00F47FA7">
        <w:rPr>
          <w:lang w:val="sr-Latn-BA"/>
        </w:rPr>
        <w:t>node.js-a</w:t>
      </w:r>
      <w:r w:rsidR="00783B65" w:rsidRPr="00F04B8D">
        <w:rPr>
          <w:lang w:val="sr-Latn-BA"/>
        </w:rPr>
        <w:t xml:space="preserve">, </w:t>
      </w:r>
      <w:r w:rsidR="00896B5E" w:rsidRPr="00F04B8D">
        <w:rPr>
          <w:lang w:val="sr-Latn-BA"/>
        </w:rPr>
        <w:t>dok će</w:t>
      </w:r>
      <w:r w:rsidR="00F47FA7">
        <w:rPr>
          <w:lang w:val="sr-Latn-BA"/>
        </w:rPr>
        <w:t xml:space="preserve"> se</w:t>
      </w:r>
      <w:r w:rsidR="00896B5E" w:rsidRPr="00F04B8D">
        <w:rPr>
          <w:lang w:val="sr-Latn-BA"/>
        </w:rPr>
        <w:t xml:space="preserve"> kao</w:t>
      </w:r>
      <w:r w:rsidR="00942407" w:rsidRPr="00F04B8D">
        <w:rPr>
          <w:lang w:val="sr-Latn-BA"/>
        </w:rPr>
        <w:t xml:space="preserve"> DBMS koristiti </w:t>
      </w:r>
      <w:r w:rsidR="000D7D2E" w:rsidRPr="00F04B8D">
        <w:rPr>
          <w:lang w:val="sr-Latn-BA"/>
        </w:rPr>
        <w:t>MySQL</w:t>
      </w:r>
      <w:r w:rsidR="00896B5E" w:rsidRPr="00F04B8D">
        <w:rPr>
          <w:lang w:val="sr-Latn-BA"/>
        </w:rPr>
        <w:t>.</w:t>
      </w:r>
    </w:p>
    <w:p w:rsidR="00206E1F" w:rsidRPr="00F04B8D" w:rsidRDefault="00B849B5" w:rsidP="00B849B5">
      <w:pPr>
        <w:pStyle w:val="Heading2"/>
        <w:rPr>
          <w:lang w:val="sr-Latn-BA"/>
        </w:rPr>
      </w:pPr>
      <w:bookmarkStart w:id="34" w:name="_Toc515386569"/>
      <w:r w:rsidRPr="00F04B8D">
        <w:rPr>
          <w:lang w:val="sr-Latn-BA"/>
        </w:rPr>
        <w:t>Sistemski zahtevi</w:t>
      </w:r>
      <w:bookmarkEnd w:id="34"/>
    </w:p>
    <w:p w:rsidR="00896B5E" w:rsidRPr="00F04B8D" w:rsidRDefault="00896B5E" w:rsidP="00896B5E">
      <w:pPr>
        <w:ind w:left="720"/>
        <w:rPr>
          <w:lang w:val="sr-Latn-BA"/>
        </w:rPr>
      </w:pPr>
      <w:r w:rsidRPr="00F04B8D">
        <w:rPr>
          <w:lang w:val="sr-Latn-BA"/>
        </w:rPr>
        <w:t>Nema posebnih sistemskih zahteva.</w:t>
      </w:r>
    </w:p>
    <w:p w:rsidR="003E6219" w:rsidRPr="00F04B8D" w:rsidRDefault="003E6219" w:rsidP="00896B5E">
      <w:pPr>
        <w:ind w:left="720"/>
        <w:rPr>
          <w:lang w:val="sr-Latn-BA"/>
        </w:rPr>
      </w:pPr>
    </w:p>
    <w:p w:rsidR="00206E1F" w:rsidRPr="00F04B8D" w:rsidRDefault="00B849B5">
      <w:pPr>
        <w:pStyle w:val="Heading2"/>
        <w:rPr>
          <w:lang w:val="sr-Latn-BA"/>
        </w:rPr>
      </w:pPr>
      <w:bookmarkStart w:id="35" w:name="_Toc515386570"/>
      <w:r w:rsidRPr="00F04B8D">
        <w:rPr>
          <w:lang w:val="sr-Latn-BA"/>
        </w:rPr>
        <w:lastRenderedPageBreak/>
        <w:t>Zahtevi u pogledu performansi</w:t>
      </w:r>
      <w:bookmarkEnd w:id="35"/>
    </w:p>
    <w:p w:rsidR="00206E1F" w:rsidRPr="00F04B8D" w:rsidRDefault="001D0890">
      <w:pPr>
        <w:pStyle w:val="BodyText"/>
        <w:rPr>
          <w:lang w:val="sr-Latn-BA"/>
        </w:rPr>
      </w:pPr>
      <w:r w:rsidRPr="00F04B8D">
        <w:rPr>
          <w:lang w:val="sr-Latn-BA"/>
        </w:rPr>
        <w:t>Nema posebnih zahteva u pogledu performansi sistema.</w:t>
      </w:r>
    </w:p>
    <w:p w:rsidR="00206E1F" w:rsidRPr="00F04B8D" w:rsidRDefault="00B849B5" w:rsidP="00B849B5">
      <w:pPr>
        <w:pStyle w:val="Heading2"/>
        <w:rPr>
          <w:lang w:val="sr-Latn-BA"/>
        </w:rPr>
      </w:pPr>
      <w:bookmarkStart w:id="36" w:name="_Toc515386571"/>
      <w:r w:rsidRPr="00F04B8D">
        <w:rPr>
          <w:lang w:val="sr-Latn-BA"/>
        </w:rPr>
        <w:t>Zahtevi u pogledu okruženja</w:t>
      </w:r>
      <w:bookmarkEnd w:id="36"/>
    </w:p>
    <w:p w:rsidR="00206E1F" w:rsidRPr="00F04B8D" w:rsidRDefault="00896B5E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Aplikacija je strogo namenjena </w:t>
      </w:r>
      <w:r w:rsidR="00A22BD2">
        <w:rPr>
          <w:lang w:val="sr-Latn-BA"/>
        </w:rPr>
        <w:t>gift shopovima.</w:t>
      </w:r>
    </w:p>
    <w:p w:rsidR="0055790D" w:rsidRPr="00F04B8D" w:rsidRDefault="0055790D">
      <w:pPr>
        <w:pStyle w:val="BodyText"/>
        <w:rPr>
          <w:lang w:val="sr-Latn-BA"/>
        </w:rPr>
      </w:pPr>
    </w:p>
    <w:p w:rsidR="00206E1F" w:rsidRPr="00F04B8D" w:rsidRDefault="00B849B5">
      <w:pPr>
        <w:pStyle w:val="Heading1"/>
        <w:rPr>
          <w:lang w:val="sr-Latn-BA"/>
        </w:rPr>
      </w:pPr>
      <w:bookmarkStart w:id="37" w:name="_Toc515386572"/>
      <w:r w:rsidRPr="00F04B8D">
        <w:rPr>
          <w:lang w:val="sr-Latn-BA"/>
        </w:rPr>
        <w:t>Dokumentacija</w:t>
      </w:r>
      <w:bookmarkEnd w:id="37"/>
    </w:p>
    <w:p w:rsidR="003E6219" w:rsidRPr="00F04B8D" w:rsidRDefault="00967902" w:rsidP="003E6219">
      <w:pPr>
        <w:pStyle w:val="BodyText"/>
        <w:rPr>
          <w:lang w:val="sr-Latn-BA"/>
        </w:rPr>
      </w:pPr>
      <w:r w:rsidRPr="00F04B8D">
        <w:rPr>
          <w:lang w:val="sr-Latn-BA"/>
        </w:rPr>
        <w:t>U ovom odeljku su opisani zahtevi u pogledu dokumentacije koju treba pripr</w:t>
      </w:r>
      <w:r w:rsidR="00C1618C" w:rsidRPr="00F04B8D">
        <w:rPr>
          <w:lang w:val="sr-Latn-BA"/>
        </w:rPr>
        <w:t>emiti za</w:t>
      </w:r>
      <w:r w:rsidR="00A22BD2">
        <w:rPr>
          <w:lang w:val="sr-Latn-BA"/>
        </w:rPr>
        <w:t xml:space="preserve"> GIFTAPP </w:t>
      </w:r>
      <w:r w:rsidRPr="00F04B8D">
        <w:rPr>
          <w:lang w:val="sr-Latn-BA"/>
        </w:rPr>
        <w:t>projekat.</w:t>
      </w:r>
    </w:p>
    <w:p w:rsidR="00206E1F" w:rsidRPr="00F04B8D" w:rsidRDefault="00B849B5" w:rsidP="00B849B5">
      <w:pPr>
        <w:pStyle w:val="Heading2"/>
        <w:rPr>
          <w:lang w:val="sr-Latn-BA"/>
        </w:rPr>
      </w:pPr>
      <w:bookmarkStart w:id="38" w:name="_Toc515386573"/>
      <w:r w:rsidRPr="00F04B8D">
        <w:rPr>
          <w:lang w:val="sr-Latn-BA"/>
        </w:rPr>
        <w:t>Korisničko uputstvo</w:t>
      </w:r>
      <w:bookmarkEnd w:id="38"/>
    </w:p>
    <w:p w:rsidR="00896B5E" w:rsidRPr="00F04B8D" w:rsidRDefault="0063574A" w:rsidP="0063574A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Sistem će biti intuitivan za korišćenje i neće posedovati </w:t>
      </w:r>
      <w:r w:rsidR="00097F43" w:rsidRPr="00F04B8D">
        <w:rPr>
          <w:lang w:val="sr-Latn-BA"/>
        </w:rPr>
        <w:t xml:space="preserve">štampano </w:t>
      </w:r>
      <w:r w:rsidRPr="00F04B8D">
        <w:rPr>
          <w:lang w:val="sr-Latn-BA"/>
        </w:rPr>
        <w:t>korisničko uputstvo</w:t>
      </w:r>
      <w:r w:rsidR="00206E1F" w:rsidRPr="00F04B8D">
        <w:rPr>
          <w:lang w:val="sr-Latn-BA"/>
        </w:rPr>
        <w:t>.</w:t>
      </w:r>
    </w:p>
    <w:p w:rsidR="003E6219" w:rsidRPr="00F04B8D" w:rsidRDefault="003E6219" w:rsidP="003E6219">
      <w:pPr>
        <w:rPr>
          <w:lang w:val="sr-Latn-BA"/>
        </w:rPr>
      </w:pPr>
    </w:p>
    <w:p w:rsidR="00206E1F" w:rsidRPr="00F04B8D" w:rsidRDefault="00D20F4E" w:rsidP="003E6219">
      <w:pPr>
        <w:pStyle w:val="Heading2"/>
        <w:rPr>
          <w:lang w:val="sr-Latn-BA"/>
        </w:rPr>
      </w:pPr>
      <w:bookmarkStart w:id="39" w:name="_Toc515386574"/>
      <w:r w:rsidRPr="00F04B8D">
        <w:rPr>
          <w:lang w:val="sr-Latn-BA"/>
        </w:rPr>
        <w:t>Uputstvo za instalaciju i konfigurisanje</w:t>
      </w:r>
      <w:bookmarkEnd w:id="39"/>
    </w:p>
    <w:p w:rsidR="00206E1F" w:rsidRPr="00F04B8D" w:rsidRDefault="00C1618C" w:rsidP="001D089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Uputstvo za instalaciju </w:t>
      </w:r>
      <w:r w:rsidR="001D0890" w:rsidRPr="00F04B8D">
        <w:rPr>
          <w:lang w:val="sr-Latn-BA"/>
        </w:rPr>
        <w:t>sistema će sadržati:</w:t>
      </w:r>
    </w:p>
    <w:p w:rsidR="00896B5E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Zahteve u pogledu instaliranog softvera</w:t>
      </w:r>
    </w:p>
    <w:p w:rsidR="00206E1F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Instrukcije za instaliranje sistema i kreiranje baze podataka</w:t>
      </w:r>
    </w:p>
    <w:p w:rsidR="00206E1F" w:rsidRPr="00F04B8D" w:rsidRDefault="00206E1F" w:rsidP="00C1618C">
      <w:pPr>
        <w:pStyle w:val="BodyText"/>
        <w:rPr>
          <w:lang w:val="sr-Latn-BA"/>
        </w:rPr>
      </w:pPr>
    </w:p>
    <w:p w:rsidR="00206E1F" w:rsidRPr="00F04B8D" w:rsidRDefault="00D20F4E">
      <w:pPr>
        <w:pStyle w:val="Heading2"/>
        <w:numPr>
          <w:ilvl w:val="1"/>
          <w:numId w:val="13"/>
        </w:numPr>
        <w:rPr>
          <w:lang w:val="sr-Latn-BA"/>
        </w:rPr>
      </w:pPr>
      <w:bookmarkStart w:id="40" w:name="_Toc515386575"/>
      <w:r w:rsidRPr="00F04B8D">
        <w:rPr>
          <w:lang w:val="sr-Latn-BA"/>
        </w:rPr>
        <w:t>Pakovanje proizvoda</w:t>
      </w:r>
      <w:bookmarkEnd w:id="40"/>
    </w:p>
    <w:p w:rsidR="00206E1F" w:rsidRPr="00F04B8D" w:rsidRDefault="00967902" w:rsidP="001D0890">
      <w:pPr>
        <w:pStyle w:val="BodyText"/>
        <w:rPr>
          <w:lang w:val="sr-Latn-BA"/>
        </w:rPr>
      </w:pPr>
      <w:r w:rsidRPr="00F04B8D">
        <w:rPr>
          <w:lang w:val="sr-Latn-BA"/>
        </w:rPr>
        <w:t>Proizvod ne zahteva posebno pakovanje jer nije namenjen širokom tržištu</w:t>
      </w:r>
      <w:r w:rsidR="00206E1F" w:rsidRPr="00F04B8D">
        <w:rPr>
          <w:lang w:val="sr-Latn-BA"/>
        </w:rPr>
        <w:t>.</w:t>
      </w:r>
    </w:p>
    <w:sectPr w:rsidR="00206E1F" w:rsidRPr="00F04B8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6C8" w:rsidRDefault="009B56C8">
      <w:r>
        <w:separator/>
      </w:r>
    </w:p>
  </w:endnote>
  <w:endnote w:type="continuationSeparator" w:id="0">
    <w:p w:rsidR="009B56C8" w:rsidRDefault="009B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52" w:rsidRDefault="00DF3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152" w:rsidRDefault="00DF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52" w:rsidRDefault="00DF3152" w:rsidP="00A1651D">
    <w:pPr>
      <w:pStyle w:val="Footer"/>
      <w:tabs>
        <w:tab w:val="left" w:pos="142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:rsidR="00DF3152" w:rsidRPr="003372D3" w:rsidRDefault="00DF3152" w:rsidP="004842D5">
    <w:pPr>
      <w:pStyle w:val="Footer"/>
      <w:tabs>
        <w:tab w:val="clear" w:pos="4320"/>
        <w:tab w:val="center" w:pos="4680"/>
        <w:tab w:val="left" w:pos="8640"/>
      </w:tabs>
      <w:rPr>
        <w:lang w:val="sr-Latn-CS"/>
      </w:rPr>
    </w:pPr>
    <w:r>
      <w:rPr>
        <w:lang w:val="sr-Latn-CS"/>
      </w:rPr>
      <w:t>Poverljivo</w:t>
    </w:r>
    <w:r>
      <w:rPr>
        <w:lang w:val="sr-Latn-CS"/>
      </w:rPr>
      <w:tab/>
      <w:t>©BLOOM, 2021</w:t>
    </w:r>
    <w:r>
      <w:rPr>
        <w:lang w:val="sr-Latn-C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52" w:rsidRDefault="00DF3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6C8" w:rsidRDefault="009B56C8">
      <w:r>
        <w:separator/>
      </w:r>
    </w:p>
  </w:footnote>
  <w:footnote w:type="continuationSeparator" w:id="0">
    <w:p w:rsidR="009B56C8" w:rsidRDefault="009B5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52" w:rsidRDefault="00DF3152">
    <w:pPr>
      <w:rPr>
        <w:sz w:val="24"/>
      </w:rPr>
    </w:pPr>
  </w:p>
  <w:p w:rsidR="00DF3152" w:rsidRPr="00A1651D" w:rsidRDefault="00DF3152">
    <w:pPr>
      <w:pBdr>
        <w:top w:val="single" w:sz="6" w:space="1" w:color="auto"/>
      </w:pBdr>
      <w:rPr>
        <w:b/>
        <w:sz w:val="36"/>
        <w:szCs w:val="36"/>
      </w:rPr>
    </w:pPr>
  </w:p>
  <w:p w:rsidR="00DF3152" w:rsidRPr="004842D5" w:rsidRDefault="00DF3152" w:rsidP="004842D5">
    <w:pPr>
      <w:pBdr>
        <w:bottom w:val="single" w:sz="6" w:space="1" w:color="auto"/>
      </w:pBdr>
      <w:jc w:val="right"/>
      <w:rPr>
        <w:b/>
        <w:sz w:val="36"/>
        <w:szCs w:val="36"/>
        <w:lang w:val="sr-Latn-CS"/>
      </w:rPr>
    </w:pPr>
    <w:r w:rsidRPr="00A1651D">
      <w:rPr>
        <w:b/>
        <w:sz w:val="36"/>
        <w:szCs w:val="36"/>
        <w:lang w:val="sr-Latn-CS"/>
      </w:rPr>
      <w:t>©</w:t>
    </w:r>
    <w:r>
      <w:rPr>
        <w:b/>
        <w:sz w:val="36"/>
        <w:szCs w:val="36"/>
        <w:lang w:val="sr-Latn-CS"/>
      </w:rPr>
      <w:t>BLOOM</w:t>
    </w:r>
  </w:p>
  <w:p w:rsidR="00DF3152" w:rsidRDefault="00DF3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3152" w:rsidRPr="003372D3">
      <w:tc>
        <w:tcPr>
          <w:tcW w:w="6379" w:type="dxa"/>
        </w:tcPr>
        <w:p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>GIFTAPP</w:t>
          </w:r>
        </w:p>
      </w:tc>
      <w:tc>
        <w:tcPr>
          <w:tcW w:w="3179" w:type="dxa"/>
        </w:tcPr>
        <w:p w:rsidR="00DF3152" w:rsidRPr="003372D3" w:rsidRDefault="00DF315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DF3152" w:rsidRPr="003372D3">
      <w:tc>
        <w:tcPr>
          <w:tcW w:w="6379" w:type="dxa"/>
        </w:tcPr>
        <w:p w:rsidR="00DF3152" w:rsidRPr="003372D3" w:rsidRDefault="00DF3152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 xml:space="preserve">  Datum:  05.11.2021</w:t>
          </w:r>
          <w:r w:rsidRPr="003372D3">
            <w:rPr>
              <w:lang w:val="sr-Latn-CS"/>
            </w:rPr>
            <w:t>. god.</w:t>
          </w:r>
        </w:p>
      </w:tc>
    </w:tr>
    <w:tr w:rsidR="00DF3152" w:rsidRPr="003372D3">
      <w:tc>
        <w:tcPr>
          <w:tcW w:w="9558" w:type="dxa"/>
          <w:gridSpan w:val="2"/>
        </w:tcPr>
        <w:p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>©BLOOM-GIFTAPP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3</w:t>
          </w:r>
        </w:p>
      </w:tc>
    </w:tr>
  </w:tbl>
  <w:p w:rsidR="00DF3152" w:rsidRPr="003372D3" w:rsidRDefault="00DF3152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52" w:rsidRDefault="00DF3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810FB0"/>
    <w:multiLevelType w:val="hybridMultilevel"/>
    <w:tmpl w:val="302C670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862C4"/>
    <w:multiLevelType w:val="hybridMultilevel"/>
    <w:tmpl w:val="95D6A40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6027CE8"/>
    <w:multiLevelType w:val="hybridMultilevel"/>
    <w:tmpl w:val="4AA04E4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4"/>
  </w:num>
  <w:num w:numId="5">
    <w:abstractNumId w:val="21"/>
  </w:num>
  <w:num w:numId="6">
    <w:abstractNumId w:val="24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24"/>
  </w:num>
  <w:num w:numId="13">
    <w:abstractNumId w:val="24"/>
  </w:num>
  <w:num w:numId="14">
    <w:abstractNumId w:val="4"/>
  </w:num>
  <w:num w:numId="15">
    <w:abstractNumId w:val="9"/>
  </w:num>
  <w:num w:numId="16">
    <w:abstractNumId w:val="12"/>
  </w:num>
  <w:num w:numId="17">
    <w:abstractNumId w:val="3"/>
  </w:num>
  <w:num w:numId="18">
    <w:abstractNumId w:val="5"/>
  </w:num>
  <w:num w:numId="19">
    <w:abstractNumId w:val="16"/>
  </w:num>
  <w:num w:numId="20">
    <w:abstractNumId w:val="24"/>
  </w:num>
  <w:num w:numId="21">
    <w:abstractNumId w:val="24"/>
  </w:num>
  <w:num w:numId="22">
    <w:abstractNumId w:val="19"/>
  </w:num>
  <w:num w:numId="23">
    <w:abstractNumId w:val="22"/>
  </w:num>
  <w:num w:numId="24">
    <w:abstractNumId w:val="15"/>
  </w:num>
  <w:num w:numId="25">
    <w:abstractNumId w:val="13"/>
  </w:num>
  <w:num w:numId="26">
    <w:abstractNumId w:val="23"/>
  </w:num>
  <w:num w:numId="27">
    <w:abstractNumId w:val="18"/>
  </w:num>
  <w:num w:numId="28">
    <w:abstractNumId w:val="8"/>
  </w:num>
  <w:num w:numId="29">
    <w:abstractNumId w:val="20"/>
  </w:num>
  <w:num w:numId="30">
    <w:abstractNumId w:val="1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79C7"/>
    <w:rsid w:val="00026B01"/>
    <w:rsid w:val="00031B3D"/>
    <w:rsid w:val="00042464"/>
    <w:rsid w:val="00050E5D"/>
    <w:rsid w:val="000728B5"/>
    <w:rsid w:val="000817C9"/>
    <w:rsid w:val="00097F43"/>
    <w:rsid w:val="000A4969"/>
    <w:rsid w:val="000C571C"/>
    <w:rsid w:val="000D1A6E"/>
    <w:rsid w:val="000D7D2E"/>
    <w:rsid w:val="001265F7"/>
    <w:rsid w:val="0013157C"/>
    <w:rsid w:val="00140B5F"/>
    <w:rsid w:val="00143087"/>
    <w:rsid w:val="00146BAA"/>
    <w:rsid w:val="00150CC1"/>
    <w:rsid w:val="001630D4"/>
    <w:rsid w:val="00165269"/>
    <w:rsid w:val="00190105"/>
    <w:rsid w:val="001955EB"/>
    <w:rsid w:val="00195990"/>
    <w:rsid w:val="001A0317"/>
    <w:rsid w:val="001D0890"/>
    <w:rsid w:val="001F663F"/>
    <w:rsid w:val="001F7D36"/>
    <w:rsid w:val="002007B2"/>
    <w:rsid w:val="00205D9D"/>
    <w:rsid w:val="00206E1F"/>
    <w:rsid w:val="00216F3C"/>
    <w:rsid w:val="00225263"/>
    <w:rsid w:val="00232F8D"/>
    <w:rsid w:val="0023465F"/>
    <w:rsid w:val="00254CBE"/>
    <w:rsid w:val="00270678"/>
    <w:rsid w:val="0027185A"/>
    <w:rsid w:val="002750CF"/>
    <w:rsid w:val="00284518"/>
    <w:rsid w:val="00284A28"/>
    <w:rsid w:val="002922C4"/>
    <w:rsid w:val="002A2E08"/>
    <w:rsid w:val="002A5E27"/>
    <w:rsid w:val="002C1666"/>
    <w:rsid w:val="002C662F"/>
    <w:rsid w:val="002D5541"/>
    <w:rsid w:val="002E6565"/>
    <w:rsid w:val="002E66A9"/>
    <w:rsid w:val="003113E8"/>
    <w:rsid w:val="003207F6"/>
    <w:rsid w:val="00327DB2"/>
    <w:rsid w:val="00331D38"/>
    <w:rsid w:val="00331DCC"/>
    <w:rsid w:val="003356F6"/>
    <w:rsid w:val="0033717B"/>
    <w:rsid w:val="003372D3"/>
    <w:rsid w:val="00347321"/>
    <w:rsid w:val="00370035"/>
    <w:rsid w:val="00370DA6"/>
    <w:rsid w:val="003860D3"/>
    <w:rsid w:val="0039103B"/>
    <w:rsid w:val="003B1702"/>
    <w:rsid w:val="003D01A9"/>
    <w:rsid w:val="003D0DBE"/>
    <w:rsid w:val="003E6219"/>
    <w:rsid w:val="00410F5F"/>
    <w:rsid w:val="00412ECF"/>
    <w:rsid w:val="00416071"/>
    <w:rsid w:val="004166AB"/>
    <w:rsid w:val="00425387"/>
    <w:rsid w:val="00445A8C"/>
    <w:rsid w:val="00445E0E"/>
    <w:rsid w:val="00473782"/>
    <w:rsid w:val="004759DB"/>
    <w:rsid w:val="004842D5"/>
    <w:rsid w:val="00491CC1"/>
    <w:rsid w:val="00495889"/>
    <w:rsid w:val="00497949"/>
    <w:rsid w:val="004A2739"/>
    <w:rsid w:val="004B0285"/>
    <w:rsid w:val="004E6B59"/>
    <w:rsid w:val="004E6C9A"/>
    <w:rsid w:val="00500DA2"/>
    <w:rsid w:val="005114AB"/>
    <w:rsid w:val="005525C8"/>
    <w:rsid w:val="0055679E"/>
    <w:rsid w:val="0055790D"/>
    <w:rsid w:val="005613E4"/>
    <w:rsid w:val="00567CB2"/>
    <w:rsid w:val="00571FC4"/>
    <w:rsid w:val="00595BF9"/>
    <w:rsid w:val="005A3F8C"/>
    <w:rsid w:val="005C3D77"/>
    <w:rsid w:val="005D021A"/>
    <w:rsid w:val="006219D0"/>
    <w:rsid w:val="00631C6F"/>
    <w:rsid w:val="0063291D"/>
    <w:rsid w:val="0063574A"/>
    <w:rsid w:val="00651157"/>
    <w:rsid w:val="0069445A"/>
    <w:rsid w:val="006A73C8"/>
    <w:rsid w:val="006B5B5E"/>
    <w:rsid w:val="006C181D"/>
    <w:rsid w:val="006C1F31"/>
    <w:rsid w:val="006C261F"/>
    <w:rsid w:val="006E664D"/>
    <w:rsid w:val="006F37E4"/>
    <w:rsid w:val="006F512A"/>
    <w:rsid w:val="006F5220"/>
    <w:rsid w:val="00712834"/>
    <w:rsid w:val="00716C93"/>
    <w:rsid w:val="00732741"/>
    <w:rsid w:val="0074590A"/>
    <w:rsid w:val="00745ACE"/>
    <w:rsid w:val="00783759"/>
    <w:rsid w:val="00783B65"/>
    <w:rsid w:val="00793D39"/>
    <w:rsid w:val="007C6213"/>
    <w:rsid w:val="007C6B66"/>
    <w:rsid w:val="007D5CE3"/>
    <w:rsid w:val="007E5AAF"/>
    <w:rsid w:val="00804367"/>
    <w:rsid w:val="00816F4B"/>
    <w:rsid w:val="008327C8"/>
    <w:rsid w:val="008407B9"/>
    <w:rsid w:val="00854F0B"/>
    <w:rsid w:val="00872020"/>
    <w:rsid w:val="00896B5E"/>
    <w:rsid w:val="008B25F9"/>
    <w:rsid w:val="008C41A2"/>
    <w:rsid w:val="008C5B0F"/>
    <w:rsid w:val="008D40CE"/>
    <w:rsid w:val="008F4660"/>
    <w:rsid w:val="009029D5"/>
    <w:rsid w:val="009075F6"/>
    <w:rsid w:val="009171F5"/>
    <w:rsid w:val="009172BD"/>
    <w:rsid w:val="00930725"/>
    <w:rsid w:val="00935BC4"/>
    <w:rsid w:val="009410E9"/>
    <w:rsid w:val="00942407"/>
    <w:rsid w:val="00942816"/>
    <w:rsid w:val="009510AE"/>
    <w:rsid w:val="00954472"/>
    <w:rsid w:val="0095579F"/>
    <w:rsid w:val="009662F3"/>
    <w:rsid w:val="00967902"/>
    <w:rsid w:val="00980126"/>
    <w:rsid w:val="0098649D"/>
    <w:rsid w:val="0098798A"/>
    <w:rsid w:val="009A291F"/>
    <w:rsid w:val="009B16A9"/>
    <w:rsid w:val="009B2233"/>
    <w:rsid w:val="009B2ECA"/>
    <w:rsid w:val="009B3AA3"/>
    <w:rsid w:val="009B56C8"/>
    <w:rsid w:val="009D4568"/>
    <w:rsid w:val="009F0C66"/>
    <w:rsid w:val="00A12200"/>
    <w:rsid w:val="00A1651D"/>
    <w:rsid w:val="00A22BD2"/>
    <w:rsid w:val="00A4009F"/>
    <w:rsid w:val="00A51189"/>
    <w:rsid w:val="00A70B31"/>
    <w:rsid w:val="00A763B7"/>
    <w:rsid w:val="00A82910"/>
    <w:rsid w:val="00A84AB5"/>
    <w:rsid w:val="00A91442"/>
    <w:rsid w:val="00AA3A12"/>
    <w:rsid w:val="00AA776C"/>
    <w:rsid w:val="00AD17B6"/>
    <w:rsid w:val="00AF19B4"/>
    <w:rsid w:val="00AF244E"/>
    <w:rsid w:val="00AF6332"/>
    <w:rsid w:val="00AF6B06"/>
    <w:rsid w:val="00B05998"/>
    <w:rsid w:val="00B46D71"/>
    <w:rsid w:val="00B50D57"/>
    <w:rsid w:val="00B774F3"/>
    <w:rsid w:val="00B849B5"/>
    <w:rsid w:val="00BB0213"/>
    <w:rsid w:val="00BC2229"/>
    <w:rsid w:val="00BF71AD"/>
    <w:rsid w:val="00C032FC"/>
    <w:rsid w:val="00C1618C"/>
    <w:rsid w:val="00C206AF"/>
    <w:rsid w:val="00C44BC7"/>
    <w:rsid w:val="00C503E4"/>
    <w:rsid w:val="00C54480"/>
    <w:rsid w:val="00C83DEF"/>
    <w:rsid w:val="00C86088"/>
    <w:rsid w:val="00C9046D"/>
    <w:rsid w:val="00CA11A7"/>
    <w:rsid w:val="00CA58C5"/>
    <w:rsid w:val="00CA62F9"/>
    <w:rsid w:val="00CB17FD"/>
    <w:rsid w:val="00CC47F8"/>
    <w:rsid w:val="00CD52C1"/>
    <w:rsid w:val="00D00311"/>
    <w:rsid w:val="00D070D6"/>
    <w:rsid w:val="00D20F4E"/>
    <w:rsid w:val="00D21A8C"/>
    <w:rsid w:val="00D226CB"/>
    <w:rsid w:val="00D23B0D"/>
    <w:rsid w:val="00D30806"/>
    <w:rsid w:val="00D402FD"/>
    <w:rsid w:val="00D44844"/>
    <w:rsid w:val="00D5365B"/>
    <w:rsid w:val="00D62AEA"/>
    <w:rsid w:val="00D67D2B"/>
    <w:rsid w:val="00D71A6D"/>
    <w:rsid w:val="00D7252F"/>
    <w:rsid w:val="00D74078"/>
    <w:rsid w:val="00D760E5"/>
    <w:rsid w:val="00DB4981"/>
    <w:rsid w:val="00DD5D3F"/>
    <w:rsid w:val="00DE518F"/>
    <w:rsid w:val="00DF3152"/>
    <w:rsid w:val="00DF7448"/>
    <w:rsid w:val="00E02978"/>
    <w:rsid w:val="00E05692"/>
    <w:rsid w:val="00E061BD"/>
    <w:rsid w:val="00E06C57"/>
    <w:rsid w:val="00E175B4"/>
    <w:rsid w:val="00E40A18"/>
    <w:rsid w:val="00E421B5"/>
    <w:rsid w:val="00E5055D"/>
    <w:rsid w:val="00E5503B"/>
    <w:rsid w:val="00E604E6"/>
    <w:rsid w:val="00E61B35"/>
    <w:rsid w:val="00E7707A"/>
    <w:rsid w:val="00E81762"/>
    <w:rsid w:val="00E934AD"/>
    <w:rsid w:val="00E95807"/>
    <w:rsid w:val="00EE0AAC"/>
    <w:rsid w:val="00EE2B46"/>
    <w:rsid w:val="00EF6501"/>
    <w:rsid w:val="00F009F3"/>
    <w:rsid w:val="00F02B6F"/>
    <w:rsid w:val="00F043E7"/>
    <w:rsid w:val="00F04B8D"/>
    <w:rsid w:val="00F06298"/>
    <w:rsid w:val="00F47FA7"/>
    <w:rsid w:val="00F60C82"/>
    <w:rsid w:val="00F6773B"/>
    <w:rsid w:val="00F67C3E"/>
    <w:rsid w:val="00F70F8C"/>
    <w:rsid w:val="00F93B75"/>
    <w:rsid w:val="00FA57D9"/>
    <w:rsid w:val="00FF2E3F"/>
    <w:rsid w:val="00FF39C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0BEA1"/>
  <w15:chartTrackingRefBased/>
  <w15:docId w15:val="{03CE3368-5688-44F9-AD1C-3769DD8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A16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651D"/>
    <w:rPr>
      <w:rFonts w:ascii="Tahoma" w:hAnsi="Tahoma" w:cs="Tahoma"/>
      <w:sz w:val="16"/>
      <w:szCs w:val="16"/>
      <w:lang w:val="en-US" w:eastAsia="sr-Latn-CS"/>
    </w:rPr>
  </w:style>
  <w:style w:type="character" w:customStyle="1" w:styleId="FooterChar">
    <w:name w:val="Footer Char"/>
    <w:link w:val="Footer"/>
    <w:uiPriority w:val="99"/>
    <w:rsid w:val="00A1651D"/>
    <w:rPr>
      <w:lang w:val="en-US" w:eastAsia="sr-Latn-CS"/>
    </w:rPr>
  </w:style>
  <w:style w:type="character" w:styleId="CommentReference">
    <w:name w:val="annotation reference"/>
    <w:rsid w:val="00EE0A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0AAC"/>
  </w:style>
  <w:style w:type="character" w:customStyle="1" w:styleId="CommentTextChar">
    <w:name w:val="Comment Text Char"/>
    <w:link w:val="CommentText"/>
    <w:rsid w:val="00EE0AA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EE0AAC"/>
    <w:rPr>
      <w:b/>
      <w:bCs/>
    </w:rPr>
  </w:style>
  <w:style w:type="character" w:customStyle="1" w:styleId="CommentSubjectChar">
    <w:name w:val="Comment Subject Char"/>
    <w:link w:val="CommentSubject"/>
    <w:rsid w:val="00EE0AAC"/>
    <w:rPr>
      <w:b/>
      <w:bCs/>
      <w:lang w:eastAsia="sr-Latn-CS"/>
    </w:rPr>
  </w:style>
  <w:style w:type="character" w:customStyle="1" w:styleId="BodyTextChar">
    <w:name w:val="Body Text Char"/>
    <w:link w:val="BodyText"/>
    <w:rsid w:val="006C261F"/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1C16-EE41-4255-A213-CD6A2E84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54</TotalTime>
  <Pages>12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Microsoft</Company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Bulic</cp:lastModifiedBy>
  <cp:revision>3</cp:revision>
  <cp:lastPrinted>1899-12-31T23:00:00Z</cp:lastPrinted>
  <dcterms:created xsi:type="dcterms:W3CDTF">2021-11-17T09:29:00Z</dcterms:created>
  <dcterms:modified xsi:type="dcterms:W3CDTF">2021-11-20T18:54:00Z</dcterms:modified>
</cp:coreProperties>
</file>